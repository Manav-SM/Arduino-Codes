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E2AA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25525758" w14:textId="4F97BB0F" w:rsidR="008E3049" w:rsidRPr="00BC4F38" w:rsidRDefault="002F376D" w:rsidP="008E30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 to send a 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 xml:space="preserve"> to the number with the google link to the GEO location</w:t>
      </w:r>
      <w:r w:rsidR="008E3049">
        <w:rPr>
          <w:sz w:val="28"/>
          <w:szCs w:val="28"/>
        </w:rPr>
        <w:t>.</w:t>
      </w:r>
    </w:p>
    <w:p w14:paraId="62ED9EA9" w14:textId="77777777" w:rsidR="0020137E" w:rsidRDefault="0020137E" w:rsidP="008E3049">
      <w:pPr>
        <w:pStyle w:val="Heading1"/>
        <w:jc w:val="both"/>
        <w:rPr>
          <w:sz w:val="40"/>
          <w:szCs w:val="40"/>
        </w:rPr>
      </w:pPr>
    </w:p>
    <w:p w14:paraId="50ECB57A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23FADB5E" w14:textId="41B8F91D" w:rsidR="008E3049" w:rsidRDefault="008E3049" w:rsidP="008E3049">
      <w:pPr>
        <w:jc w:val="both"/>
        <w:rPr>
          <w:sz w:val="24"/>
          <w:szCs w:val="24"/>
        </w:rPr>
      </w:pPr>
    </w:p>
    <w:p w14:paraId="3CB49646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// include the library code:</w:t>
      </w:r>
    </w:p>
    <w:p w14:paraId="76F5D2A5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#include &lt;</w:t>
      </w:r>
      <w:proofErr w:type="spellStart"/>
      <w:r w:rsidRPr="002F376D">
        <w:rPr>
          <w:sz w:val="24"/>
          <w:szCs w:val="24"/>
        </w:rPr>
        <w:t>LiquidCrystal.h</w:t>
      </w:r>
      <w:proofErr w:type="spellEnd"/>
      <w:r w:rsidRPr="002F376D">
        <w:rPr>
          <w:sz w:val="24"/>
          <w:szCs w:val="24"/>
        </w:rPr>
        <w:t>&gt;</w:t>
      </w:r>
    </w:p>
    <w:p w14:paraId="4F9EEE44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// initialize the library with the numbers of the interface pins</w:t>
      </w:r>
    </w:p>
    <w:p w14:paraId="1F2776F4" w14:textId="77777777" w:rsidR="002F376D" w:rsidRPr="002F376D" w:rsidRDefault="002F376D" w:rsidP="002F376D">
      <w:pPr>
        <w:jc w:val="both"/>
        <w:rPr>
          <w:sz w:val="24"/>
          <w:szCs w:val="24"/>
        </w:rPr>
      </w:pPr>
      <w:proofErr w:type="spellStart"/>
      <w:r w:rsidRPr="002F376D">
        <w:rPr>
          <w:sz w:val="24"/>
          <w:szCs w:val="24"/>
        </w:rPr>
        <w:t>LiquidCrystal</w:t>
      </w:r>
      <w:proofErr w:type="spellEnd"/>
      <w:r w:rsidRPr="002F376D">
        <w:rPr>
          <w:sz w:val="24"/>
          <w:szCs w:val="24"/>
        </w:rPr>
        <w:t xml:space="preserve"> </w:t>
      </w:r>
      <w:proofErr w:type="spellStart"/>
      <w:r w:rsidRPr="002F376D">
        <w:rPr>
          <w:sz w:val="24"/>
          <w:szCs w:val="24"/>
        </w:rPr>
        <w:t>lcd</w:t>
      </w:r>
      <w:proofErr w:type="spellEnd"/>
      <w:r w:rsidRPr="002F376D">
        <w:rPr>
          <w:sz w:val="24"/>
          <w:szCs w:val="24"/>
        </w:rPr>
        <w:t xml:space="preserve">(11,12,14,15,16,17);  </w:t>
      </w:r>
    </w:p>
    <w:p w14:paraId="480B36B9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713F2701" w14:textId="27A818C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char </w:t>
      </w:r>
      <w:proofErr w:type="spellStart"/>
      <w:r w:rsidRPr="002F376D">
        <w:rPr>
          <w:sz w:val="24"/>
          <w:szCs w:val="24"/>
        </w:rPr>
        <w:t>PhoneNo</w:t>
      </w:r>
      <w:proofErr w:type="spellEnd"/>
      <w:r w:rsidRPr="002F376D">
        <w:rPr>
          <w:sz w:val="24"/>
          <w:szCs w:val="24"/>
        </w:rPr>
        <w:t>[]="+91</w:t>
      </w:r>
      <w:r w:rsidR="00E414FB">
        <w:rPr>
          <w:sz w:val="24"/>
          <w:szCs w:val="24"/>
        </w:rPr>
        <w:t>xxxxxxxxxx</w:t>
      </w:r>
      <w:bookmarkStart w:id="0" w:name="_GoBack"/>
      <w:bookmarkEnd w:id="0"/>
      <w:r w:rsidRPr="002F376D">
        <w:rPr>
          <w:sz w:val="24"/>
          <w:szCs w:val="24"/>
        </w:rPr>
        <w:t>";</w:t>
      </w:r>
    </w:p>
    <w:p w14:paraId="1EC83C5D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int </w:t>
      </w:r>
      <w:proofErr w:type="spellStart"/>
      <w:r w:rsidRPr="002F376D">
        <w:rPr>
          <w:sz w:val="24"/>
          <w:szCs w:val="24"/>
        </w:rPr>
        <w:t>sendStatus</w:t>
      </w:r>
      <w:proofErr w:type="spellEnd"/>
      <w:r w:rsidRPr="002F376D">
        <w:rPr>
          <w:sz w:val="24"/>
          <w:szCs w:val="24"/>
        </w:rPr>
        <w:t>=0;</w:t>
      </w:r>
    </w:p>
    <w:p w14:paraId="02C07DF3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2DAC95AA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int </w:t>
      </w:r>
      <w:proofErr w:type="spellStart"/>
      <w:r w:rsidRPr="002F376D">
        <w:rPr>
          <w:sz w:val="24"/>
          <w:szCs w:val="24"/>
        </w:rPr>
        <w:t>Device_Status</w:t>
      </w:r>
      <w:proofErr w:type="spellEnd"/>
      <w:r w:rsidRPr="002F376D">
        <w:rPr>
          <w:sz w:val="24"/>
          <w:szCs w:val="24"/>
        </w:rPr>
        <w:t>=0;</w:t>
      </w:r>
    </w:p>
    <w:p w14:paraId="50F6720D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int </w:t>
      </w:r>
      <w:proofErr w:type="spellStart"/>
      <w:r w:rsidRPr="002F376D">
        <w:rPr>
          <w:sz w:val="24"/>
          <w:szCs w:val="24"/>
        </w:rPr>
        <w:t>current_status</w:t>
      </w:r>
      <w:proofErr w:type="spellEnd"/>
      <w:r w:rsidRPr="002F376D">
        <w:rPr>
          <w:sz w:val="24"/>
          <w:szCs w:val="24"/>
        </w:rPr>
        <w:t>=0;</w:t>
      </w:r>
    </w:p>
    <w:p w14:paraId="19823EA8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34AA7605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char Input[200];</w:t>
      </w:r>
    </w:p>
    <w:p w14:paraId="0A7E6022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char Longitude[100];</w:t>
      </w:r>
    </w:p>
    <w:p w14:paraId="2D3AA250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char Latitude[100];</w:t>
      </w:r>
    </w:p>
    <w:p w14:paraId="3D71A61D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4BFE7236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String </w:t>
      </w:r>
      <w:proofErr w:type="spellStart"/>
      <w:r w:rsidRPr="002F376D">
        <w:rPr>
          <w:sz w:val="24"/>
          <w:szCs w:val="24"/>
        </w:rPr>
        <w:t>serialResponse</w:t>
      </w:r>
      <w:proofErr w:type="spellEnd"/>
      <w:r w:rsidRPr="002F376D">
        <w:rPr>
          <w:sz w:val="24"/>
          <w:szCs w:val="24"/>
        </w:rPr>
        <w:t xml:space="preserve"> = "";</w:t>
      </w:r>
    </w:p>
    <w:p w14:paraId="7B706CFC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String </w:t>
      </w:r>
      <w:proofErr w:type="spell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[22];</w:t>
      </w:r>
    </w:p>
    <w:p w14:paraId="23120AEA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06398728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int </w:t>
      </w:r>
      <w:proofErr w:type="spellStart"/>
      <w:r w:rsidRPr="002F376D">
        <w:rPr>
          <w:sz w:val="24"/>
          <w:szCs w:val="24"/>
        </w:rPr>
        <w:t>cnt</w:t>
      </w:r>
      <w:proofErr w:type="spellEnd"/>
      <w:r w:rsidRPr="002F376D">
        <w:rPr>
          <w:sz w:val="24"/>
          <w:szCs w:val="24"/>
        </w:rPr>
        <w:t>=0;</w:t>
      </w:r>
    </w:p>
    <w:p w14:paraId="6802BC55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4BFFE890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3389B46E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void setup() </w:t>
      </w:r>
    </w:p>
    <w:p w14:paraId="44DBAAD0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{</w:t>
      </w:r>
    </w:p>
    <w:p w14:paraId="3A34D903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//Set pin number 4 as digital out where relay 1 is connected</w:t>
      </w:r>
    </w:p>
    <w:p w14:paraId="18760DB3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pinMode</w:t>
      </w:r>
      <w:proofErr w:type="spellEnd"/>
      <w:r w:rsidRPr="002F376D">
        <w:rPr>
          <w:sz w:val="24"/>
          <w:szCs w:val="24"/>
        </w:rPr>
        <w:t xml:space="preserve">(8,OUTPUT);                    </w:t>
      </w:r>
    </w:p>
    <w:p w14:paraId="03F85C0E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//SIM808 wakeup connected on pin 13 in </w:t>
      </w:r>
      <w:proofErr w:type="spellStart"/>
      <w:r w:rsidRPr="002F376D">
        <w:rPr>
          <w:sz w:val="24"/>
          <w:szCs w:val="24"/>
        </w:rPr>
        <w:t>IomaTic</w:t>
      </w:r>
      <w:proofErr w:type="spellEnd"/>
      <w:r w:rsidRPr="002F376D">
        <w:rPr>
          <w:sz w:val="24"/>
          <w:szCs w:val="24"/>
        </w:rPr>
        <w:t xml:space="preserve"> board</w:t>
      </w:r>
    </w:p>
    <w:p w14:paraId="69F03842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pinMode</w:t>
      </w:r>
      <w:proofErr w:type="spellEnd"/>
      <w:r w:rsidRPr="002F376D">
        <w:rPr>
          <w:sz w:val="24"/>
          <w:szCs w:val="24"/>
        </w:rPr>
        <w:t xml:space="preserve">(13,OUTPUT);                   </w:t>
      </w:r>
    </w:p>
    <w:p w14:paraId="3FAB3E8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//Initialize the SIM808 Module</w:t>
      </w:r>
    </w:p>
    <w:p w14:paraId="27899E60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digitalWrite</w:t>
      </w:r>
      <w:proofErr w:type="spellEnd"/>
      <w:r w:rsidRPr="002F376D">
        <w:rPr>
          <w:sz w:val="24"/>
          <w:szCs w:val="24"/>
        </w:rPr>
        <w:t xml:space="preserve">(13, HIGH);                </w:t>
      </w:r>
    </w:p>
    <w:p w14:paraId="658D9599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delay(1000);</w:t>
      </w:r>
    </w:p>
    <w:p w14:paraId="03B10ECA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//Sending wake up signal to SIM808 Module</w:t>
      </w:r>
    </w:p>
    <w:p w14:paraId="3A9106B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digitalWrite</w:t>
      </w:r>
      <w:proofErr w:type="spellEnd"/>
      <w:r w:rsidRPr="002F376D">
        <w:rPr>
          <w:sz w:val="24"/>
          <w:szCs w:val="24"/>
        </w:rPr>
        <w:t xml:space="preserve">(13, LOW);                </w:t>
      </w:r>
    </w:p>
    <w:p w14:paraId="68BA8DB0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delay(1000);</w:t>
      </w:r>
    </w:p>
    <w:p w14:paraId="57DA8D86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//Keeping SIM808 in active/wakeup state</w:t>
      </w:r>
    </w:p>
    <w:p w14:paraId="76743FCB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digitalWrite</w:t>
      </w:r>
      <w:proofErr w:type="spellEnd"/>
      <w:r w:rsidRPr="002F376D">
        <w:rPr>
          <w:sz w:val="24"/>
          <w:szCs w:val="24"/>
        </w:rPr>
        <w:t xml:space="preserve">(13, HIGH);               </w:t>
      </w:r>
    </w:p>
    <w:p w14:paraId="64C04116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delay(1000);</w:t>
      </w:r>
    </w:p>
    <w:p w14:paraId="3E8DCA06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//Initialize the LCD in 16x2 mode</w:t>
      </w:r>
    </w:p>
    <w:p w14:paraId="608C2AA2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lcd.begin</w:t>
      </w:r>
      <w:proofErr w:type="spellEnd"/>
      <w:r w:rsidRPr="002F376D">
        <w:rPr>
          <w:sz w:val="24"/>
          <w:szCs w:val="24"/>
        </w:rPr>
        <w:t xml:space="preserve">(16, 2);                     </w:t>
      </w:r>
    </w:p>
    <w:p w14:paraId="7C4C7C9D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delay(1000);            </w:t>
      </w:r>
    </w:p>
    <w:p w14:paraId="1D55853A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74E4D503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lcd.setCursor</w:t>
      </w:r>
      <w:proofErr w:type="spellEnd"/>
      <w:r w:rsidRPr="002F376D">
        <w:rPr>
          <w:sz w:val="24"/>
          <w:szCs w:val="24"/>
        </w:rPr>
        <w:t xml:space="preserve">(0,0);                   </w:t>
      </w:r>
    </w:p>
    <w:p w14:paraId="09CCD738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12692E07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 xml:space="preserve">("     </w:t>
      </w:r>
      <w:proofErr w:type="spellStart"/>
      <w:r w:rsidRPr="002F376D">
        <w:rPr>
          <w:sz w:val="24"/>
          <w:szCs w:val="24"/>
        </w:rPr>
        <w:t>IomaTic</w:t>
      </w:r>
      <w:proofErr w:type="spellEnd"/>
      <w:r w:rsidRPr="002F376D">
        <w:rPr>
          <w:sz w:val="24"/>
          <w:szCs w:val="24"/>
        </w:rPr>
        <w:t xml:space="preserve">        ");    </w:t>
      </w:r>
    </w:p>
    <w:p w14:paraId="68177C3C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680604C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lcd.setCursor</w:t>
      </w:r>
      <w:proofErr w:type="spellEnd"/>
      <w:r w:rsidRPr="002F376D">
        <w:rPr>
          <w:sz w:val="24"/>
          <w:szCs w:val="24"/>
        </w:rPr>
        <w:t xml:space="preserve">(0,1);                   </w:t>
      </w:r>
    </w:p>
    <w:p w14:paraId="49F13CB9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46B37287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 xml:space="preserve">("Dial to Track........");       </w:t>
      </w:r>
    </w:p>
    <w:p w14:paraId="6D3D7F67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//Initialize a serial communication with baud rate 9600</w:t>
      </w:r>
    </w:p>
    <w:p w14:paraId="6B4D94DE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Serial.begin</w:t>
      </w:r>
      <w:proofErr w:type="spellEnd"/>
      <w:r w:rsidRPr="002F376D">
        <w:rPr>
          <w:sz w:val="24"/>
          <w:szCs w:val="24"/>
        </w:rPr>
        <w:t xml:space="preserve">(9600);                   </w:t>
      </w:r>
    </w:p>
    <w:p w14:paraId="1A54EBA2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delay(1000);</w:t>
      </w:r>
    </w:p>
    <w:p w14:paraId="46E0576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</w:p>
    <w:p w14:paraId="2785008D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("AT+CGNSPWR=1\r\n");</w:t>
      </w:r>
    </w:p>
    <w:p w14:paraId="3472F2AC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delay(2000);</w:t>
      </w:r>
    </w:p>
    <w:p w14:paraId="38D474F8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</w:p>
    <w:p w14:paraId="499828A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("AT+CGNSSEQ=\"RMC\"\r\n");</w:t>
      </w:r>
    </w:p>
    <w:p w14:paraId="6D5D8C33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delay(2000);</w:t>
      </w:r>
    </w:p>
    <w:p w14:paraId="38D87D6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</w:p>
    <w:p w14:paraId="6450DD5E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GetLocation</w:t>
      </w:r>
      <w:proofErr w:type="spellEnd"/>
      <w:r w:rsidRPr="002F376D">
        <w:rPr>
          <w:sz w:val="24"/>
          <w:szCs w:val="24"/>
        </w:rPr>
        <w:t>();</w:t>
      </w:r>
    </w:p>
    <w:p w14:paraId="0D495B62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</w:p>
    <w:p w14:paraId="52437838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}</w:t>
      </w:r>
    </w:p>
    <w:p w14:paraId="0167F056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0B7BCD9D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void loop() </w:t>
      </w:r>
    </w:p>
    <w:p w14:paraId="278BC69F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{ </w:t>
      </w:r>
    </w:p>
    <w:p w14:paraId="384F84C9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//Phone activity status: 0= ready, 2= unknown, 3= ringing, 4= in call</w:t>
      </w:r>
    </w:p>
    <w:p w14:paraId="5DA5EBF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</w:t>
      </w:r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 xml:space="preserve">("AT+CPAS");            </w:t>
      </w:r>
    </w:p>
    <w:p w14:paraId="415B770B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delay(100);</w:t>
      </w:r>
    </w:p>
    <w:p w14:paraId="6CF2BFEE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//Decode reply</w:t>
      </w:r>
    </w:p>
    <w:p w14:paraId="37B9EC9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if (</w:t>
      </w:r>
      <w:proofErr w:type="spellStart"/>
      <w:r w:rsidRPr="002F376D">
        <w:rPr>
          <w:sz w:val="24"/>
          <w:szCs w:val="24"/>
        </w:rPr>
        <w:t>Serial.find</w:t>
      </w:r>
      <w:proofErr w:type="spellEnd"/>
      <w:r w:rsidRPr="002F376D">
        <w:rPr>
          <w:sz w:val="24"/>
          <w:szCs w:val="24"/>
        </w:rPr>
        <w:t xml:space="preserve">("+CPAS: "))           </w:t>
      </w:r>
    </w:p>
    <w:p w14:paraId="72B75D9C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{ </w:t>
      </w:r>
    </w:p>
    <w:p w14:paraId="7F8F1F4E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// gives ascii code for status number</w:t>
      </w:r>
    </w:p>
    <w:p w14:paraId="30B0FA6F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char c = </w:t>
      </w:r>
      <w:proofErr w:type="spellStart"/>
      <w:r w:rsidRPr="002F376D">
        <w:rPr>
          <w:sz w:val="24"/>
          <w:szCs w:val="24"/>
        </w:rPr>
        <w:t>Serial.read</w:t>
      </w:r>
      <w:proofErr w:type="spellEnd"/>
      <w:r w:rsidRPr="002F376D">
        <w:rPr>
          <w:sz w:val="24"/>
          <w:szCs w:val="24"/>
        </w:rPr>
        <w:t xml:space="preserve">();             </w:t>
      </w:r>
    </w:p>
    <w:p w14:paraId="10843AFC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// return integer value of ascii code</w:t>
      </w:r>
    </w:p>
    <w:p w14:paraId="3BD7940A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</w:t>
      </w:r>
      <w:proofErr w:type="spellStart"/>
      <w:r w:rsidRPr="002F376D">
        <w:rPr>
          <w:sz w:val="24"/>
          <w:szCs w:val="24"/>
        </w:rPr>
        <w:t>current_status</w:t>
      </w:r>
      <w:proofErr w:type="spellEnd"/>
      <w:r w:rsidRPr="002F376D">
        <w:rPr>
          <w:sz w:val="24"/>
          <w:szCs w:val="24"/>
        </w:rPr>
        <w:t xml:space="preserve"> = c - 48;            </w:t>
      </w:r>
    </w:p>
    <w:p w14:paraId="585709D7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</w:p>
    <w:p w14:paraId="1E215E84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 if (</w:t>
      </w:r>
      <w:proofErr w:type="spellStart"/>
      <w:r w:rsidRPr="002F376D">
        <w:rPr>
          <w:sz w:val="24"/>
          <w:szCs w:val="24"/>
        </w:rPr>
        <w:t>current_status</w:t>
      </w:r>
      <w:proofErr w:type="spellEnd"/>
      <w:r w:rsidRPr="002F376D">
        <w:rPr>
          <w:sz w:val="24"/>
          <w:szCs w:val="24"/>
        </w:rPr>
        <w:t xml:space="preserve"> == 0) </w:t>
      </w:r>
    </w:p>
    <w:p w14:paraId="0133A687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{</w:t>
      </w:r>
    </w:p>
    <w:p w14:paraId="358841D7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4752A2C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</w:t>
      </w:r>
      <w:proofErr w:type="spellStart"/>
      <w:r w:rsidRPr="002F376D">
        <w:rPr>
          <w:sz w:val="24"/>
          <w:szCs w:val="24"/>
        </w:rPr>
        <w:t>lcd.setCursor</w:t>
      </w:r>
      <w:proofErr w:type="spellEnd"/>
      <w:r w:rsidRPr="002F376D">
        <w:rPr>
          <w:sz w:val="24"/>
          <w:szCs w:val="24"/>
        </w:rPr>
        <w:t xml:space="preserve">(0,1);                   </w:t>
      </w:r>
    </w:p>
    <w:p w14:paraId="483CAC00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5A9F5CC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 xml:space="preserve">("Waiting For Call...");     </w:t>
      </w:r>
    </w:p>
    <w:p w14:paraId="2EB83EC0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}</w:t>
      </w:r>
    </w:p>
    <w:p w14:paraId="6D4C2583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</w:p>
    <w:p w14:paraId="1D4803A9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if (</w:t>
      </w:r>
      <w:proofErr w:type="spellStart"/>
      <w:r w:rsidRPr="002F376D">
        <w:rPr>
          <w:sz w:val="24"/>
          <w:szCs w:val="24"/>
        </w:rPr>
        <w:t>current_status</w:t>
      </w:r>
      <w:proofErr w:type="spellEnd"/>
      <w:r w:rsidRPr="002F376D">
        <w:rPr>
          <w:sz w:val="24"/>
          <w:szCs w:val="24"/>
        </w:rPr>
        <w:t xml:space="preserve"> == 3) </w:t>
      </w:r>
    </w:p>
    <w:p w14:paraId="6EC1219D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{</w:t>
      </w:r>
    </w:p>
    <w:p w14:paraId="02337F39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0CA45280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lcd.setCursor</w:t>
      </w:r>
      <w:proofErr w:type="spellEnd"/>
      <w:r w:rsidRPr="002F376D">
        <w:rPr>
          <w:sz w:val="24"/>
          <w:szCs w:val="24"/>
        </w:rPr>
        <w:t xml:space="preserve">(0,1);                   </w:t>
      </w:r>
    </w:p>
    <w:p w14:paraId="16FDB319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1DCC9234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 xml:space="preserve">("Ringing............");     </w:t>
      </w:r>
    </w:p>
    <w:p w14:paraId="4C118E19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delay(4000);</w:t>
      </w:r>
    </w:p>
    <w:p w14:paraId="588535E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//Automatically answer call after 1 ring</w:t>
      </w:r>
    </w:p>
    <w:p w14:paraId="0972A95B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 xml:space="preserve">("ATH");                 </w:t>
      </w:r>
    </w:p>
    <w:p w14:paraId="0ED7BCE3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delay(300);</w:t>
      </w:r>
    </w:p>
    <w:p w14:paraId="0576061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1BD5627A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lcd.setCursor</w:t>
      </w:r>
      <w:proofErr w:type="spellEnd"/>
      <w:r w:rsidRPr="002F376D">
        <w:rPr>
          <w:sz w:val="24"/>
          <w:szCs w:val="24"/>
        </w:rPr>
        <w:t xml:space="preserve">(0,1);                   </w:t>
      </w:r>
    </w:p>
    <w:p w14:paraId="642F90E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0FD7AD3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 xml:space="preserve">("Getting Location....");        </w:t>
      </w:r>
    </w:p>
    <w:p w14:paraId="601BE327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</w:p>
    <w:p w14:paraId="28E62B68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GetLocation</w:t>
      </w:r>
      <w:proofErr w:type="spellEnd"/>
      <w:r w:rsidRPr="002F376D">
        <w:rPr>
          <w:sz w:val="24"/>
          <w:szCs w:val="24"/>
        </w:rPr>
        <w:t xml:space="preserve">();        </w:t>
      </w:r>
    </w:p>
    <w:p w14:paraId="211BFF43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</w:p>
    <w:p w14:paraId="4A1C75F2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40E59F2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lcd.setCursor</w:t>
      </w:r>
      <w:proofErr w:type="spellEnd"/>
      <w:r w:rsidRPr="002F376D">
        <w:rPr>
          <w:sz w:val="24"/>
          <w:szCs w:val="24"/>
        </w:rPr>
        <w:t xml:space="preserve">(0,1);                   </w:t>
      </w:r>
    </w:p>
    <w:p w14:paraId="44168323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2EB1C0D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 xml:space="preserve">("Triggering SMS....");        </w:t>
      </w:r>
    </w:p>
    <w:p w14:paraId="7440AE6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//Initialize a serial communication with baud rate 9600</w:t>
      </w:r>
    </w:p>
    <w:p w14:paraId="706EC61B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Serial.begin</w:t>
      </w:r>
      <w:proofErr w:type="spellEnd"/>
      <w:r w:rsidRPr="002F376D">
        <w:rPr>
          <w:sz w:val="24"/>
          <w:szCs w:val="24"/>
        </w:rPr>
        <w:t xml:space="preserve">(9600);                   </w:t>
      </w:r>
    </w:p>
    <w:p w14:paraId="64B2F836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delay(1000);</w:t>
      </w:r>
    </w:p>
    <w:p w14:paraId="40E919F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//Initialize the GSM modem</w:t>
      </w:r>
    </w:p>
    <w:p w14:paraId="499502B9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 xml:space="preserve">("AT+CMGF=1");          </w:t>
      </w:r>
    </w:p>
    <w:p w14:paraId="74965AA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delay(2000);</w:t>
      </w:r>
    </w:p>
    <w:p w14:paraId="4721BF7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//Send dial a phone AT command</w:t>
      </w:r>
    </w:p>
    <w:p w14:paraId="74BC2F65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 xml:space="preserve">("AT+CMGS=\"");           </w:t>
      </w:r>
    </w:p>
    <w:p w14:paraId="727321BC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//Send SMS receiver's phone number</w:t>
      </w:r>
    </w:p>
    <w:p w14:paraId="45E226C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PhoneNo</w:t>
      </w:r>
      <w:proofErr w:type="spellEnd"/>
      <w:r w:rsidRPr="002F376D">
        <w:rPr>
          <w:sz w:val="24"/>
          <w:szCs w:val="24"/>
        </w:rPr>
        <w:t xml:space="preserve">);                </w:t>
      </w:r>
    </w:p>
    <w:p w14:paraId="0FF769E8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//Hex code equivalent to "</w:t>
      </w:r>
    </w:p>
    <w:p w14:paraId="21A69E2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Serial.write</w:t>
      </w:r>
      <w:proofErr w:type="spellEnd"/>
      <w:r w:rsidRPr="002F376D">
        <w:rPr>
          <w:sz w:val="24"/>
          <w:szCs w:val="24"/>
        </w:rPr>
        <w:t xml:space="preserve">(0x22);                   </w:t>
      </w:r>
    </w:p>
    <w:p w14:paraId="100F2DB2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//Hex code equivalent to </w:t>
      </w:r>
      <w:proofErr w:type="spellStart"/>
      <w:r w:rsidRPr="002F376D">
        <w:rPr>
          <w:sz w:val="24"/>
          <w:szCs w:val="24"/>
        </w:rPr>
        <w:t>carraige</w:t>
      </w:r>
      <w:proofErr w:type="spellEnd"/>
      <w:r w:rsidRPr="002F376D">
        <w:rPr>
          <w:sz w:val="24"/>
          <w:szCs w:val="24"/>
        </w:rPr>
        <w:t xml:space="preserve"> return i.e. \r</w:t>
      </w:r>
    </w:p>
    <w:p w14:paraId="3158B71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Serial.write</w:t>
      </w:r>
      <w:proofErr w:type="spellEnd"/>
      <w:r w:rsidRPr="002F376D">
        <w:rPr>
          <w:sz w:val="24"/>
          <w:szCs w:val="24"/>
        </w:rPr>
        <w:t xml:space="preserve">(0x0D);                   </w:t>
      </w:r>
    </w:p>
    <w:p w14:paraId="3375CF3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//Hex code equivalent to new line char i.e. \n</w:t>
      </w:r>
    </w:p>
    <w:p w14:paraId="499C5317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Serial.write</w:t>
      </w:r>
      <w:proofErr w:type="spellEnd"/>
      <w:r w:rsidRPr="002F376D">
        <w:rPr>
          <w:sz w:val="24"/>
          <w:szCs w:val="24"/>
        </w:rPr>
        <w:t xml:space="preserve">(0x0A);                   </w:t>
      </w:r>
    </w:p>
    <w:p w14:paraId="0D2C83D5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delay(2000);</w:t>
      </w:r>
    </w:p>
    <w:p w14:paraId="7FCA3A1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</w:p>
    <w:p w14:paraId="0C24BCD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("Tracked Location is: https://www.google.com/maps/search/?api=1&amp;query="); //Test SMS Message Body to Send</w:t>
      </w:r>
    </w:p>
    <w:p w14:paraId="786E18AA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[3]);</w:t>
      </w:r>
    </w:p>
    <w:p w14:paraId="32B51C4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(",");</w:t>
      </w:r>
    </w:p>
    <w:p w14:paraId="690BC190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[4]);</w:t>
      </w:r>
    </w:p>
    <w:p w14:paraId="030D9A5E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</w:p>
    <w:p w14:paraId="3BE7AE96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delay(500);</w:t>
      </w:r>
    </w:p>
    <w:p w14:paraId="4221914D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    </w:t>
      </w:r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 xml:space="preserve">(char(26)); </w:t>
      </w:r>
    </w:p>
    <w:p w14:paraId="1CD01B87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</w:t>
      </w:r>
    </w:p>
    <w:p w14:paraId="76BCDABD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}</w:t>
      </w:r>
    </w:p>
    <w:p w14:paraId="4620768D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}</w:t>
      </w:r>
    </w:p>
    <w:p w14:paraId="6670DCA8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delay(500);</w:t>
      </w:r>
    </w:p>
    <w:p w14:paraId="12CE0648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}</w:t>
      </w:r>
    </w:p>
    <w:p w14:paraId="04D3A531" w14:textId="77777777" w:rsidR="002F376D" w:rsidRPr="002F376D" w:rsidRDefault="002F376D" w:rsidP="002F376D">
      <w:pPr>
        <w:jc w:val="both"/>
        <w:rPr>
          <w:sz w:val="24"/>
          <w:szCs w:val="24"/>
        </w:rPr>
      </w:pPr>
    </w:p>
    <w:p w14:paraId="467502A5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void </w:t>
      </w:r>
      <w:proofErr w:type="spellStart"/>
      <w:r w:rsidRPr="002F376D">
        <w:rPr>
          <w:sz w:val="24"/>
          <w:szCs w:val="24"/>
        </w:rPr>
        <w:t>GetLocation</w:t>
      </w:r>
      <w:proofErr w:type="spellEnd"/>
      <w:r w:rsidRPr="002F376D">
        <w:rPr>
          <w:sz w:val="24"/>
          <w:szCs w:val="24"/>
        </w:rPr>
        <w:t>()</w:t>
      </w:r>
    </w:p>
    <w:p w14:paraId="11F3567A" w14:textId="77777777" w:rsidR="002F376D" w:rsidRPr="002F376D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{</w:t>
      </w:r>
    </w:p>
    <w:p w14:paraId="3F493454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// OPERATOR</w:t>
      </w:r>
    </w:p>
    <w:p w14:paraId="76694238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</w:t>
      </w:r>
      <w:proofErr w:type="spellStart"/>
      <w:r w:rsidRPr="002F376D">
        <w:rPr>
          <w:sz w:val="24"/>
          <w:szCs w:val="24"/>
        </w:rPr>
        <w:t>Serial.print</w:t>
      </w:r>
      <w:proofErr w:type="spellEnd"/>
      <w:r w:rsidRPr="002F376D">
        <w:rPr>
          <w:sz w:val="24"/>
          <w:szCs w:val="24"/>
        </w:rPr>
        <w:t xml:space="preserve">("AT+CGNSINF\r\n");                   </w:t>
      </w:r>
    </w:p>
    <w:p w14:paraId="3F1E5807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// find operator name between two double quotes</w:t>
      </w:r>
    </w:p>
    <w:p w14:paraId="0A23DDC9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if (</w:t>
      </w:r>
      <w:proofErr w:type="spellStart"/>
      <w:r w:rsidRPr="002F376D">
        <w:rPr>
          <w:sz w:val="24"/>
          <w:szCs w:val="24"/>
        </w:rPr>
        <w:t>Serial.find</w:t>
      </w:r>
      <w:proofErr w:type="spellEnd"/>
      <w:r w:rsidRPr="002F376D">
        <w:rPr>
          <w:sz w:val="24"/>
          <w:szCs w:val="24"/>
        </w:rPr>
        <w:t xml:space="preserve">("+CGNSINF: "))                    </w:t>
      </w:r>
    </w:p>
    <w:p w14:paraId="1D00284F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serialResponse</w:t>
      </w:r>
      <w:proofErr w:type="spellEnd"/>
      <w:r w:rsidRPr="002F376D">
        <w:rPr>
          <w:sz w:val="24"/>
          <w:szCs w:val="24"/>
        </w:rPr>
        <w:t xml:space="preserve"> = </w:t>
      </w:r>
      <w:proofErr w:type="spellStart"/>
      <w:r w:rsidRPr="002F376D">
        <w:rPr>
          <w:sz w:val="24"/>
          <w:szCs w:val="24"/>
        </w:rPr>
        <w:t>Serial.readStringUntil</w:t>
      </w:r>
      <w:proofErr w:type="spellEnd"/>
      <w:r w:rsidRPr="002F376D">
        <w:rPr>
          <w:sz w:val="24"/>
          <w:szCs w:val="24"/>
        </w:rPr>
        <w:t>('\r\n');</w:t>
      </w:r>
    </w:p>
    <w:p w14:paraId="2A1732B2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cnt</w:t>
      </w:r>
      <w:proofErr w:type="spellEnd"/>
      <w:r w:rsidRPr="002F376D">
        <w:rPr>
          <w:sz w:val="24"/>
          <w:szCs w:val="24"/>
        </w:rPr>
        <w:t>=0;</w:t>
      </w:r>
    </w:p>
    <w:p w14:paraId="5700A1E4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char </w:t>
      </w:r>
      <w:proofErr w:type="spellStart"/>
      <w:r w:rsidRPr="002F376D">
        <w:rPr>
          <w:sz w:val="24"/>
          <w:szCs w:val="24"/>
        </w:rPr>
        <w:t>buf</w:t>
      </w:r>
      <w:proofErr w:type="spellEnd"/>
      <w:r w:rsidRPr="002F376D">
        <w:rPr>
          <w:sz w:val="24"/>
          <w:szCs w:val="24"/>
        </w:rPr>
        <w:t>[</w:t>
      </w:r>
      <w:proofErr w:type="spellStart"/>
      <w:r w:rsidRPr="002F376D">
        <w:rPr>
          <w:sz w:val="24"/>
          <w:szCs w:val="24"/>
        </w:rPr>
        <w:t>sizeof</w:t>
      </w:r>
      <w:proofErr w:type="spellEnd"/>
      <w:r w:rsidRPr="002F376D">
        <w:rPr>
          <w:sz w:val="24"/>
          <w:szCs w:val="24"/>
        </w:rPr>
        <w:t>(Input)];</w:t>
      </w:r>
    </w:p>
    <w:p w14:paraId="4E4F8FC1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{ </w:t>
      </w:r>
    </w:p>
    <w:p w14:paraId="5D4AB67A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serialResponse.toCharArray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buf</w:t>
      </w:r>
      <w:proofErr w:type="spellEnd"/>
      <w:r w:rsidRPr="002F376D">
        <w:rPr>
          <w:sz w:val="24"/>
          <w:szCs w:val="24"/>
        </w:rPr>
        <w:t xml:space="preserve">, </w:t>
      </w:r>
      <w:proofErr w:type="spellStart"/>
      <w:r w:rsidRPr="002F376D">
        <w:rPr>
          <w:sz w:val="24"/>
          <w:szCs w:val="24"/>
        </w:rPr>
        <w:t>sizeof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buf</w:t>
      </w:r>
      <w:proofErr w:type="spellEnd"/>
      <w:r w:rsidRPr="002F376D">
        <w:rPr>
          <w:sz w:val="24"/>
          <w:szCs w:val="24"/>
        </w:rPr>
        <w:t>));</w:t>
      </w:r>
    </w:p>
    <w:p w14:paraId="16475E95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char *p = </w:t>
      </w:r>
      <w:proofErr w:type="spellStart"/>
      <w:r w:rsidRPr="002F376D">
        <w:rPr>
          <w:sz w:val="24"/>
          <w:szCs w:val="24"/>
        </w:rPr>
        <w:t>buf</w:t>
      </w:r>
      <w:proofErr w:type="spellEnd"/>
      <w:r w:rsidRPr="002F376D">
        <w:rPr>
          <w:sz w:val="24"/>
          <w:szCs w:val="24"/>
        </w:rPr>
        <w:t>;</w:t>
      </w:r>
    </w:p>
    <w:p w14:paraId="4B04420F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char *str;</w:t>
      </w:r>
    </w:p>
    <w:p w14:paraId="7D6721AC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while ((str = </w:t>
      </w:r>
      <w:proofErr w:type="spellStart"/>
      <w:r w:rsidRPr="002F376D">
        <w:rPr>
          <w:sz w:val="24"/>
          <w:szCs w:val="24"/>
        </w:rPr>
        <w:t>strtok_r</w:t>
      </w:r>
      <w:proofErr w:type="spellEnd"/>
      <w:r w:rsidRPr="002F376D">
        <w:rPr>
          <w:sz w:val="24"/>
          <w:szCs w:val="24"/>
        </w:rPr>
        <w:t>(p, ",", &amp;p)) != NULL)  // delimiter is the semicolon</w:t>
      </w:r>
    </w:p>
    <w:p w14:paraId="7883B6B9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{</w:t>
      </w:r>
    </w:p>
    <w:p w14:paraId="7005BF21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   </w:t>
      </w:r>
      <w:proofErr w:type="spellStart"/>
      <w:r w:rsidRPr="002F376D">
        <w:rPr>
          <w:sz w:val="24"/>
          <w:szCs w:val="24"/>
        </w:rPr>
        <w:t>Serial.println</w:t>
      </w:r>
      <w:proofErr w:type="spellEnd"/>
      <w:r w:rsidRPr="002F376D">
        <w:rPr>
          <w:sz w:val="24"/>
          <w:szCs w:val="24"/>
        </w:rPr>
        <w:t>(str);</w:t>
      </w:r>
    </w:p>
    <w:p w14:paraId="278252CB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   </w:t>
      </w:r>
      <w:proofErr w:type="spell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>[</w:t>
      </w:r>
      <w:proofErr w:type="spellStart"/>
      <w:r w:rsidRPr="002F376D">
        <w:rPr>
          <w:sz w:val="24"/>
          <w:szCs w:val="24"/>
        </w:rPr>
        <w:t>cnt</w:t>
      </w:r>
      <w:proofErr w:type="spellEnd"/>
      <w:r w:rsidRPr="002F376D">
        <w:rPr>
          <w:sz w:val="24"/>
          <w:szCs w:val="24"/>
        </w:rPr>
        <w:t>]=str;</w:t>
      </w:r>
    </w:p>
    <w:p w14:paraId="4DAF0EAF" w14:textId="77777777" w:rsidR="002F376D" w:rsidRPr="002F376D" w:rsidRDefault="002F376D" w:rsidP="002F376D">
      <w:pPr>
        <w:ind w:left="216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   </w:t>
      </w:r>
      <w:proofErr w:type="spellStart"/>
      <w:r w:rsidRPr="002F376D">
        <w:rPr>
          <w:sz w:val="24"/>
          <w:szCs w:val="24"/>
        </w:rPr>
        <w:t>cnt</w:t>
      </w:r>
      <w:proofErr w:type="spellEnd"/>
      <w:r w:rsidRPr="002F376D">
        <w:rPr>
          <w:sz w:val="24"/>
          <w:szCs w:val="24"/>
        </w:rPr>
        <w:t>++;</w:t>
      </w:r>
    </w:p>
    <w:p w14:paraId="4FD340B7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   }</w:t>
      </w:r>
    </w:p>
    <w:p w14:paraId="766690F5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</w:p>
    <w:p w14:paraId="57D3F718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lastRenderedPageBreak/>
        <w:t xml:space="preserve">          </w:t>
      </w:r>
      <w:proofErr w:type="spellStart"/>
      <w:r w:rsidRPr="002F376D">
        <w:rPr>
          <w:sz w:val="24"/>
          <w:szCs w:val="24"/>
        </w:rPr>
        <w:t>lcd.clear</w:t>
      </w:r>
      <w:proofErr w:type="spellEnd"/>
      <w:r w:rsidRPr="002F376D">
        <w:rPr>
          <w:sz w:val="24"/>
          <w:szCs w:val="24"/>
        </w:rPr>
        <w:t>();</w:t>
      </w:r>
    </w:p>
    <w:p w14:paraId="79BB49BA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210867FF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lcd.setCursor</w:t>
      </w:r>
      <w:proofErr w:type="spellEnd"/>
      <w:r w:rsidRPr="002F376D">
        <w:rPr>
          <w:sz w:val="24"/>
          <w:szCs w:val="24"/>
        </w:rPr>
        <w:t xml:space="preserve">(0,0);                   </w:t>
      </w:r>
    </w:p>
    <w:p w14:paraId="5A8A6C30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>("Lon:");</w:t>
      </w:r>
    </w:p>
    <w:p w14:paraId="0B656361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4BA22FF8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 xml:space="preserve">[3]);                    </w:t>
      </w:r>
    </w:p>
    <w:p w14:paraId="28170B9F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//Set cursor at first character/</w:t>
      </w:r>
      <w:proofErr w:type="spellStart"/>
      <w:r w:rsidRPr="002F376D">
        <w:rPr>
          <w:sz w:val="24"/>
          <w:szCs w:val="24"/>
        </w:rPr>
        <w:t>coloumn</w:t>
      </w:r>
      <w:proofErr w:type="spellEnd"/>
      <w:r w:rsidRPr="002F376D">
        <w:rPr>
          <w:sz w:val="24"/>
          <w:szCs w:val="24"/>
        </w:rPr>
        <w:t xml:space="preserve"> of first line/row</w:t>
      </w:r>
    </w:p>
    <w:p w14:paraId="17259407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lcd.setCursor</w:t>
      </w:r>
      <w:proofErr w:type="spellEnd"/>
      <w:r w:rsidRPr="002F376D">
        <w:rPr>
          <w:sz w:val="24"/>
          <w:szCs w:val="24"/>
        </w:rPr>
        <w:t xml:space="preserve">(0,1);                   </w:t>
      </w:r>
    </w:p>
    <w:p w14:paraId="17AC8C0A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>("Lat:");</w:t>
      </w:r>
    </w:p>
    <w:p w14:paraId="518517A6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//Print the message as </w:t>
      </w:r>
      <w:proofErr w:type="spellStart"/>
      <w:r w:rsidRPr="002F376D">
        <w:rPr>
          <w:sz w:val="24"/>
          <w:szCs w:val="24"/>
        </w:rPr>
        <w:t>metioned</w:t>
      </w:r>
      <w:proofErr w:type="spellEnd"/>
      <w:r w:rsidRPr="002F376D">
        <w:rPr>
          <w:sz w:val="24"/>
          <w:szCs w:val="24"/>
        </w:rPr>
        <w:t xml:space="preserve"> cursor location</w:t>
      </w:r>
    </w:p>
    <w:p w14:paraId="79E92819" w14:textId="77777777" w:rsidR="002F376D" w:rsidRPr="002F376D" w:rsidRDefault="002F376D" w:rsidP="002F376D">
      <w:pPr>
        <w:ind w:left="144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    </w:t>
      </w:r>
      <w:proofErr w:type="spellStart"/>
      <w:r w:rsidRPr="002F376D">
        <w:rPr>
          <w:sz w:val="24"/>
          <w:szCs w:val="24"/>
        </w:rPr>
        <w:t>lcd.print</w:t>
      </w:r>
      <w:proofErr w:type="spellEnd"/>
      <w:r w:rsidRPr="002F376D">
        <w:rPr>
          <w:sz w:val="24"/>
          <w:szCs w:val="24"/>
        </w:rPr>
        <w:t>(</w:t>
      </w:r>
      <w:proofErr w:type="spellStart"/>
      <w:r w:rsidRPr="002F376D">
        <w:rPr>
          <w:sz w:val="24"/>
          <w:szCs w:val="24"/>
        </w:rPr>
        <w:t>arr</w:t>
      </w:r>
      <w:proofErr w:type="spellEnd"/>
      <w:r w:rsidRPr="002F376D">
        <w:rPr>
          <w:sz w:val="24"/>
          <w:szCs w:val="24"/>
        </w:rPr>
        <w:t xml:space="preserve">[4]);                    </w:t>
      </w:r>
    </w:p>
    <w:p w14:paraId="00B43D66" w14:textId="77777777" w:rsidR="002F376D" w:rsidRPr="002F376D" w:rsidRDefault="002F376D" w:rsidP="002F376D">
      <w:pPr>
        <w:ind w:left="720"/>
        <w:jc w:val="both"/>
        <w:rPr>
          <w:sz w:val="24"/>
          <w:szCs w:val="24"/>
        </w:rPr>
      </w:pPr>
      <w:r w:rsidRPr="002F376D">
        <w:rPr>
          <w:sz w:val="24"/>
          <w:szCs w:val="24"/>
        </w:rPr>
        <w:t xml:space="preserve">      }  </w:t>
      </w:r>
    </w:p>
    <w:p w14:paraId="7039A07A" w14:textId="1DA41E57" w:rsidR="002F376D" w:rsidRPr="00BC4F38" w:rsidRDefault="002F376D" w:rsidP="002F376D">
      <w:pPr>
        <w:jc w:val="both"/>
        <w:rPr>
          <w:sz w:val="24"/>
          <w:szCs w:val="24"/>
        </w:rPr>
      </w:pPr>
      <w:r w:rsidRPr="002F376D">
        <w:rPr>
          <w:sz w:val="24"/>
          <w:szCs w:val="24"/>
        </w:rPr>
        <w:t>}</w:t>
      </w:r>
    </w:p>
    <w:p w14:paraId="69BE7B04" w14:textId="77777777" w:rsidR="008E3049" w:rsidRDefault="008E3049" w:rsidP="008E3049">
      <w:pPr>
        <w:jc w:val="both"/>
        <w:rPr>
          <w:sz w:val="24"/>
          <w:szCs w:val="24"/>
        </w:rPr>
      </w:pPr>
    </w:p>
    <w:p w14:paraId="4B822870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5B561E50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11D5C3CC" w14:textId="77777777" w:rsidR="008E3049" w:rsidRDefault="008E3049" w:rsidP="008E3049">
      <w:pPr>
        <w:jc w:val="both"/>
      </w:pPr>
    </w:p>
    <w:p w14:paraId="50C52FB1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37C37730" w14:textId="77777777" w:rsidR="008E3049" w:rsidRPr="0035014A" w:rsidRDefault="008E3049" w:rsidP="008E304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Function Name</w:t>
      </w:r>
    </w:p>
    <w:p w14:paraId="60C036C4" w14:textId="77777777" w:rsidR="008E3049" w:rsidRPr="00721E98" w:rsidRDefault="008E3049" w:rsidP="008E3049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 Description</w:t>
      </w:r>
    </w:p>
    <w:p w14:paraId="4901DE3C" w14:textId="77777777" w:rsidR="008E3049" w:rsidRPr="00BC4F38" w:rsidRDefault="008E3049" w:rsidP="008E3049">
      <w:pPr>
        <w:jc w:val="both"/>
      </w:pPr>
    </w:p>
    <w:p w14:paraId="67B78640" w14:textId="77777777" w:rsidR="005F3D0D" w:rsidRDefault="005F3D0D"/>
    <w:sectPr w:rsidR="005F3D0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6D"/>
    <w:rsid w:val="0020137E"/>
    <w:rsid w:val="002F376D"/>
    <w:rsid w:val="005F3D0D"/>
    <w:rsid w:val="008E3049"/>
    <w:rsid w:val="00E4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0F1A"/>
  <w15:chartTrackingRefBased/>
  <w15:docId w15:val="{72B8E66E-4578-4B45-80EA-93212A5E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v\Documents\Custom%20Office%20Templates\ANV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</Template>
  <TotalTime>5</TotalTime>
  <Pages>7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2</cp:revision>
  <dcterms:created xsi:type="dcterms:W3CDTF">2019-12-28T13:42:00Z</dcterms:created>
  <dcterms:modified xsi:type="dcterms:W3CDTF">2019-12-30T04:10:00Z</dcterms:modified>
</cp:coreProperties>
</file>