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CCF0" w14:textId="4B831E5B" w:rsidR="0020137E" w:rsidRDefault="008E3049" w:rsidP="008E3049">
      <w:pPr>
        <w:pStyle w:val="Heading1"/>
        <w:jc w:val="both"/>
        <w:rPr>
          <w:sz w:val="40"/>
          <w:szCs w:val="40"/>
        </w:rPr>
      </w:pPr>
      <w:r w:rsidRPr="00BC4F38">
        <w:rPr>
          <w:sz w:val="40"/>
          <w:szCs w:val="40"/>
        </w:rPr>
        <w:t>Description:</w:t>
      </w:r>
    </w:p>
    <w:p w14:paraId="003056FD" w14:textId="45DB70FC" w:rsidR="00B60943" w:rsidRDefault="00B60943" w:rsidP="00B60943">
      <w:pPr>
        <w:rPr>
          <w:sz w:val="28"/>
          <w:szCs w:val="28"/>
        </w:rPr>
      </w:pPr>
      <w:r w:rsidRPr="00B60943">
        <w:rPr>
          <w:sz w:val="28"/>
          <w:szCs w:val="28"/>
        </w:rPr>
        <w:t>A program to find the GEO Location of the Iomatic IoT Development kit using GPS.</w:t>
      </w:r>
    </w:p>
    <w:p w14:paraId="0E8A5ED9" w14:textId="77777777" w:rsidR="00B60943" w:rsidRPr="00B60943" w:rsidRDefault="00B60943" w:rsidP="00B60943">
      <w:pPr>
        <w:rPr>
          <w:sz w:val="28"/>
          <w:szCs w:val="28"/>
        </w:rPr>
      </w:pPr>
    </w:p>
    <w:p w14:paraId="654DEFDF" w14:textId="0B3C7704" w:rsidR="008E3049" w:rsidRDefault="008E3049" w:rsidP="0020137E">
      <w:pPr>
        <w:pStyle w:val="Heading1"/>
        <w:jc w:val="both"/>
        <w:rPr>
          <w:sz w:val="40"/>
          <w:szCs w:val="40"/>
        </w:rPr>
      </w:pPr>
      <w:r w:rsidRPr="00BC4F38">
        <w:rPr>
          <w:sz w:val="40"/>
          <w:szCs w:val="40"/>
        </w:rPr>
        <w:t>Source Code:</w:t>
      </w:r>
    </w:p>
    <w:p w14:paraId="5926A623" w14:textId="77777777" w:rsidR="00B60943" w:rsidRPr="00B60943" w:rsidRDefault="00B60943" w:rsidP="00B60943">
      <w:pPr>
        <w:jc w:val="both"/>
        <w:rPr>
          <w:sz w:val="24"/>
          <w:szCs w:val="24"/>
        </w:rPr>
      </w:pPr>
    </w:p>
    <w:p w14:paraId="3AC06DBF" w14:textId="77777777" w:rsidR="00B60943" w:rsidRPr="00B60943" w:rsidRDefault="00B60943" w:rsidP="00B60943">
      <w:pPr>
        <w:jc w:val="both"/>
        <w:rPr>
          <w:sz w:val="24"/>
          <w:szCs w:val="24"/>
        </w:rPr>
      </w:pPr>
      <w:r w:rsidRPr="00B60943">
        <w:rPr>
          <w:sz w:val="24"/>
          <w:szCs w:val="24"/>
        </w:rPr>
        <w:t>// include the library code:</w:t>
      </w:r>
    </w:p>
    <w:p w14:paraId="033F1AD9" w14:textId="77777777" w:rsidR="00B60943" w:rsidRPr="00B60943" w:rsidRDefault="00B60943" w:rsidP="00B60943">
      <w:pPr>
        <w:jc w:val="both"/>
        <w:rPr>
          <w:sz w:val="24"/>
          <w:szCs w:val="24"/>
        </w:rPr>
      </w:pPr>
      <w:r w:rsidRPr="00B60943">
        <w:rPr>
          <w:sz w:val="24"/>
          <w:szCs w:val="24"/>
        </w:rPr>
        <w:t xml:space="preserve">#include &lt;LiquidCrystal.h&gt;                </w:t>
      </w:r>
    </w:p>
    <w:p w14:paraId="26F59DDF" w14:textId="77777777" w:rsidR="00B60943" w:rsidRPr="00B60943" w:rsidRDefault="00B60943" w:rsidP="00B60943">
      <w:pPr>
        <w:jc w:val="both"/>
        <w:rPr>
          <w:sz w:val="24"/>
          <w:szCs w:val="24"/>
        </w:rPr>
      </w:pPr>
    </w:p>
    <w:p w14:paraId="37B63FD8" w14:textId="77777777" w:rsidR="00B60943" w:rsidRPr="00B60943" w:rsidRDefault="00B60943" w:rsidP="00B60943">
      <w:pPr>
        <w:jc w:val="both"/>
        <w:rPr>
          <w:sz w:val="24"/>
          <w:szCs w:val="24"/>
        </w:rPr>
      </w:pPr>
      <w:r w:rsidRPr="00B60943">
        <w:rPr>
          <w:sz w:val="24"/>
          <w:szCs w:val="24"/>
        </w:rPr>
        <w:t>// initialize the library with the numbers of the interface pins</w:t>
      </w:r>
    </w:p>
    <w:p w14:paraId="65BC050D" w14:textId="77777777" w:rsidR="00B60943" w:rsidRPr="00B60943" w:rsidRDefault="00B60943" w:rsidP="00B60943">
      <w:pPr>
        <w:jc w:val="both"/>
        <w:rPr>
          <w:sz w:val="24"/>
          <w:szCs w:val="24"/>
        </w:rPr>
      </w:pPr>
      <w:r w:rsidRPr="00B60943">
        <w:rPr>
          <w:sz w:val="24"/>
          <w:szCs w:val="24"/>
        </w:rPr>
        <w:t xml:space="preserve">LiquidCrystal lcd(11, 12, 14, 15, 16, 17);  </w:t>
      </w:r>
    </w:p>
    <w:p w14:paraId="791ABDC7" w14:textId="77777777" w:rsidR="00B60943" w:rsidRPr="00B60943" w:rsidRDefault="00B60943" w:rsidP="00B60943">
      <w:pPr>
        <w:jc w:val="both"/>
        <w:rPr>
          <w:sz w:val="24"/>
          <w:szCs w:val="24"/>
        </w:rPr>
      </w:pPr>
    </w:p>
    <w:p w14:paraId="11EF7761" w14:textId="77777777" w:rsidR="00B60943" w:rsidRPr="00B60943" w:rsidRDefault="00B60943" w:rsidP="00B60943">
      <w:pPr>
        <w:jc w:val="both"/>
        <w:rPr>
          <w:sz w:val="24"/>
          <w:szCs w:val="24"/>
        </w:rPr>
      </w:pPr>
      <w:r w:rsidRPr="00B60943">
        <w:rPr>
          <w:sz w:val="24"/>
          <w:szCs w:val="24"/>
        </w:rPr>
        <w:t>char Input[200];</w:t>
      </w:r>
    </w:p>
    <w:p w14:paraId="2AC36FEC" w14:textId="77777777" w:rsidR="00B60943" w:rsidRPr="00B60943" w:rsidRDefault="00B60943" w:rsidP="00B60943">
      <w:pPr>
        <w:jc w:val="both"/>
        <w:rPr>
          <w:sz w:val="24"/>
          <w:szCs w:val="24"/>
        </w:rPr>
      </w:pPr>
      <w:r w:rsidRPr="00B60943">
        <w:rPr>
          <w:sz w:val="24"/>
          <w:szCs w:val="24"/>
        </w:rPr>
        <w:t>char Longitude[100];</w:t>
      </w:r>
    </w:p>
    <w:p w14:paraId="26A9869B" w14:textId="77777777" w:rsidR="00B60943" w:rsidRPr="00B60943" w:rsidRDefault="00B60943" w:rsidP="00B60943">
      <w:pPr>
        <w:jc w:val="both"/>
        <w:rPr>
          <w:sz w:val="24"/>
          <w:szCs w:val="24"/>
        </w:rPr>
      </w:pPr>
      <w:r w:rsidRPr="00B60943">
        <w:rPr>
          <w:sz w:val="24"/>
          <w:szCs w:val="24"/>
        </w:rPr>
        <w:t>char Latitude[100];</w:t>
      </w:r>
    </w:p>
    <w:p w14:paraId="509DA1EE" w14:textId="77777777" w:rsidR="00B60943" w:rsidRPr="00B60943" w:rsidRDefault="00B60943" w:rsidP="00B60943">
      <w:pPr>
        <w:jc w:val="both"/>
        <w:rPr>
          <w:sz w:val="24"/>
          <w:szCs w:val="24"/>
        </w:rPr>
      </w:pPr>
    </w:p>
    <w:p w14:paraId="4A59F516" w14:textId="77777777" w:rsidR="00B60943" w:rsidRPr="00B60943" w:rsidRDefault="00B60943" w:rsidP="00B60943">
      <w:pPr>
        <w:jc w:val="both"/>
        <w:rPr>
          <w:sz w:val="24"/>
          <w:szCs w:val="24"/>
        </w:rPr>
      </w:pPr>
      <w:r w:rsidRPr="00B60943">
        <w:rPr>
          <w:sz w:val="24"/>
          <w:szCs w:val="24"/>
        </w:rPr>
        <w:t>String serialResponse = "";</w:t>
      </w:r>
    </w:p>
    <w:p w14:paraId="781C2DB9" w14:textId="77777777" w:rsidR="00B60943" w:rsidRPr="00B60943" w:rsidRDefault="00B60943" w:rsidP="00B60943">
      <w:pPr>
        <w:jc w:val="both"/>
        <w:rPr>
          <w:sz w:val="24"/>
          <w:szCs w:val="24"/>
        </w:rPr>
      </w:pPr>
      <w:r w:rsidRPr="00B60943">
        <w:rPr>
          <w:sz w:val="24"/>
          <w:szCs w:val="24"/>
        </w:rPr>
        <w:t>String arr[22];</w:t>
      </w:r>
    </w:p>
    <w:p w14:paraId="6C12FF27" w14:textId="77777777" w:rsidR="00B60943" w:rsidRPr="00B60943" w:rsidRDefault="00B60943" w:rsidP="00B60943">
      <w:pPr>
        <w:jc w:val="both"/>
        <w:rPr>
          <w:sz w:val="24"/>
          <w:szCs w:val="24"/>
        </w:rPr>
      </w:pPr>
    </w:p>
    <w:p w14:paraId="2FD35934" w14:textId="77777777" w:rsidR="00B60943" w:rsidRPr="00B60943" w:rsidRDefault="00B60943" w:rsidP="00B60943">
      <w:pPr>
        <w:jc w:val="both"/>
        <w:rPr>
          <w:sz w:val="24"/>
          <w:szCs w:val="24"/>
        </w:rPr>
      </w:pPr>
      <w:r w:rsidRPr="00B60943">
        <w:rPr>
          <w:sz w:val="24"/>
          <w:szCs w:val="24"/>
        </w:rPr>
        <w:t>int cnt=0;</w:t>
      </w:r>
    </w:p>
    <w:p w14:paraId="5A11F83B" w14:textId="77777777" w:rsidR="00B60943" w:rsidRPr="00B60943" w:rsidRDefault="00B60943" w:rsidP="00B60943">
      <w:pPr>
        <w:jc w:val="both"/>
        <w:rPr>
          <w:sz w:val="24"/>
          <w:szCs w:val="24"/>
        </w:rPr>
      </w:pPr>
    </w:p>
    <w:p w14:paraId="7E6CCF30" w14:textId="77777777" w:rsidR="00B60943" w:rsidRPr="00B60943" w:rsidRDefault="00B60943" w:rsidP="00B60943">
      <w:pPr>
        <w:jc w:val="both"/>
        <w:rPr>
          <w:sz w:val="24"/>
          <w:szCs w:val="24"/>
        </w:rPr>
      </w:pPr>
      <w:r w:rsidRPr="00B60943">
        <w:rPr>
          <w:sz w:val="24"/>
          <w:szCs w:val="24"/>
        </w:rPr>
        <w:t xml:space="preserve">void setup() </w:t>
      </w:r>
    </w:p>
    <w:p w14:paraId="2F5569E3" w14:textId="77777777" w:rsidR="00B60943" w:rsidRPr="00B60943" w:rsidRDefault="00B60943" w:rsidP="00B60943">
      <w:pPr>
        <w:jc w:val="both"/>
        <w:rPr>
          <w:sz w:val="24"/>
          <w:szCs w:val="24"/>
        </w:rPr>
      </w:pPr>
      <w:r w:rsidRPr="00B60943">
        <w:rPr>
          <w:sz w:val="24"/>
          <w:szCs w:val="24"/>
        </w:rPr>
        <w:t>{</w:t>
      </w:r>
    </w:p>
    <w:p w14:paraId="7ACBF045" w14:textId="77777777" w:rsidR="00B60943" w:rsidRPr="00B60943" w:rsidRDefault="00B60943" w:rsidP="00B60943">
      <w:pPr>
        <w:ind w:left="720"/>
        <w:jc w:val="both"/>
        <w:rPr>
          <w:sz w:val="24"/>
          <w:szCs w:val="24"/>
        </w:rPr>
      </w:pPr>
      <w:r w:rsidRPr="00B60943">
        <w:rPr>
          <w:sz w:val="24"/>
          <w:szCs w:val="24"/>
        </w:rPr>
        <w:t xml:space="preserve">    //SIM800 wakeup connected on pin 13 in IomaTic board</w:t>
      </w:r>
    </w:p>
    <w:p w14:paraId="7CCD79DA" w14:textId="77777777" w:rsidR="00B60943" w:rsidRPr="00B60943" w:rsidRDefault="00B60943" w:rsidP="00B60943">
      <w:pPr>
        <w:ind w:left="720"/>
        <w:jc w:val="both"/>
        <w:rPr>
          <w:sz w:val="24"/>
          <w:szCs w:val="24"/>
        </w:rPr>
      </w:pPr>
      <w:r w:rsidRPr="00B60943">
        <w:rPr>
          <w:sz w:val="24"/>
          <w:szCs w:val="24"/>
        </w:rPr>
        <w:t xml:space="preserve">    pinMode(13,OUTPUT);              </w:t>
      </w:r>
    </w:p>
    <w:p w14:paraId="71C8AAE3" w14:textId="77777777" w:rsidR="00B60943" w:rsidRPr="00B60943" w:rsidRDefault="00B60943" w:rsidP="00B60943">
      <w:pPr>
        <w:ind w:left="720"/>
        <w:jc w:val="both"/>
        <w:rPr>
          <w:sz w:val="24"/>
          <w:szCs w:val="24"/>
        </w:rPr>
      </w:pPr>
      <w:r w:rsidRPr="00B60943">
        <w:rPr>
          <w:sz w:val="24"/>
          <w:szCs w:val="24"/>
        </w:rPr>
        <w:t xml:space="preserve">    //Initialize the SIM800 Module</w:t>
      </w:r>
    </w:p>
    <w:p w14:paraId="3A50A8B2" w14:textId="77777777" w:rsidR="00B60943" w:rsidRPr="00B60943" w:rsidRDefault="00B60943" w:rsidP="00B60943">
      <w:pPr>
        <w:ind w:left="720"/>
        <w:jc w:val="both"/>
        <w:rPr>
          <w:sz w:val="24"/>
          <w:szCs w:val="24"/>
        </w:rPr>
      </w:pPr>
      <w:r w:rsidRPr="00B60943">
        <w:rPr>
          <w:sz w:val="24"/>
          <w:szCs w:val="24"/>
        </w:rPr>
        <w:t xml:space="preserve">    digitalWrite(13, HIGH);           </w:t>
      </w:r>
    </w:p>
    <w:p w14:paraId="43649399" w14:textId="77777777" w:rsidR="00B60943" w:rsidRPr="00B60943" w:rsidRDefault="00B60943" w:rsidP="00B60943">
      <w:pPr>
        <w:ind w:left="720"/>
        <w:jc w:val="both"/>
        <w:rPr>
          <w:sz w:val="24"/>
          <w:szCs w:val="24"/>
        </w:rPr>
      </w:pPr>
      <w:r w:rsidRPr="00B60943">
        <w:rPr>
          <w:sz w:val="24"/>
          <w:szCs w:val="24"/>
        </w:rPr>
        <w:lastRenderedPageBreak/>
        <w:t xml:space="preserve">    delay(1000);</w:t>
      </w:r>
    </w:p>
    <w:p w14:paraId="047F33BF" w14:textId="77777777" w:rsidR="00B60943" w:rsidRPr="00B60943" w:rsidRDefault="00B60943" w:rsidP="00B60943">
      <w:pPr>
        <w:ind w:left="720"/>
        <w:jc w:val="both"/>
        <w:rPr>
          <w:sz w:val="24"/>
          <w:szCs w:val="24"/>
        </w:rPr>
      </w:pPr>
      <w:r w:rsidRPr="00B60943">
        <w:rPr>
          <w:sz w:val="24"/>
          <w:szCs w:val="24"/>
        </w:rPr>
        <w:t xml:space="preserve">    //Sending wake up signal to SIM800 Module</w:t>
      </w:r>
    </w:p>
    <w:p w14:paraId="1EF0CDBA" w14:textId="77777777" w:rsidR="00B60943" w:rsidRPr="00B60943" w:rsidRDefault="00B60943" w:rsidP="00B60943">
      <w:pPr>
        <w:ind w:left="720"/>
        <w:jc w:val="both"/>
        <w:rPr>
          <w:sz w:val="24"/>
          <w:szCs w:val="24"/>
        </w:rPr>
      </w:pPr>
      <w:r w:rsidRPr="00B60943">
        <w:rPr>
          <w:sz w:val="24"/>
          <w:szCs w:val="24"/>
        </w:rPr>
        <w:t xml:space="preserve">    digitalWrite(13, LOW);           </w:t>
      </w:r>
    </w:p>
    <w:p w14:paraId="171119E9" w14:textId="77777777" w:rsidR="00B60943" w:rsidRPr="00B60943" w:rsidRDefault="00B60943" w:rsidP="00B60943">
      <w:pPr>
        <w:ind w:left="720"/>
        <w:jc w:val="both"/>
        <w:rPr>
          <w:sz w:val="24"/>
          <w:szCs w:val="24"/>
        </w:rPr>
      </w:pPr>
      <w:r w:rsidRPr="00B60943">
        <w:rPr>
          <w:sz w:val="24"/>
          <w:szCs w:val="24"/>
        </w:rPr>
        <w:t xml:space="preserve">    delay(1000);</w:t>
      </w:r>
    </w:p>
    <w:p w14:paraId="061BC21C" w14:textId="77777777" w:rsidR="00B60943" w:rsidRPr="00B60943" w:rsidRDefault="00B60943" w:rsidP="00B60943">
      <w:pPr>
        <w:ind w:left="720"/>
        <w:jc w:val="both"/>
        <w:rPr>
          <w:sz w:val="24"/>
          <w:szCs w:val="24"/>
        </w:rPr>
      </w:pPr>
      <w:r w:rsidRPr="00B60943">
        <w:rPr>
          <w:sz w:val="24"/>
          <w:szCs w:val="24"/>
        </w:rPr>
        <w:t xml:space="preserve">    //Keeping SIM800 in active/wakeup state</w:t>
      </w:r>
    </w:p>
    <w:p w14:paraId="71F26411" w14:textId="77777777" w:rsidR="00B60943" w:rsidRPr="00B60943" w:rsidRDefault="00B60943" w:rsidP="00B60943">
      <w:pPr>
        <w:ind w:left="720"/>
        <w:jc w:val="both"/>
        <w:rPr>
          <w:sz w:val="24"/>
          <w:szCs w:val="24"/>
        </w:rPr>
      </w:pPr>
      <w:r w:rsidRPr="00B60943">
        <w:rPr>
          <w:sz w:val="24"/>
          <w:szCs w:val="24"/>
        </w:rPr>
        <w:t xml:space="preserve">    digitalWrite(13, HIGH);          </w:t>
      </w:r>
    </w:p>
    <w:p w14:paraId="7AF5CD58" w14:textId="77777777" w:rsidR="00B60943" w:rsidRPr="00B60943" w:rsidRDefault="00B60943" w:rsidP="00B60943">
      <w:pPr>
        <w:ind w:left="720"/>
        <w:jc w:val="both"/>
        <w:rPr>
          <w:sz w:val="24"/>
          <w:szCs w:val="24"/>
        </w:rPr>
      </w:pPr>
      <w:r w:rsidRPr="00B60943">
        <w:rPr>
          <w:sz w:val="24"/>
          <w:szCs w:val="24"/>
        </w:rPr>
        <w:t xml:space="preserve">    delay(3000);</w:t>
      </w:r>
    </w:p>
    <w:p w14:paraId="42D39BD5" w14:textId="77777777" w:rsidR="00B60943" w:rsidRPr="00B60943" w:rsidRDefault="00B60943" w:rsidP="00B60943">
      <w:pPr>
        <w:ind w:left="720"/>
        <w:jc w:val="both"/>
        <w:rPr>
          <w:sz w:val="24"/>
          <w:szCs w:val="24"/>
        </w:rPr>
      </w:pPr>
    </w:p>
    <w:p w14:paraId="4B0E25C0" w14:textId="77777777" w:rsidR="00B60943" w:rsidRPr="00B60943" w:rsidRDefault="00B60943" w:rsidP="00B60943">
      <w:pPr>
        <w:ind w:left="720"/>
        <w:jc w:val="both"/>
        <w:rPr>
          <w:sz w:val="24"/>
          <w:szCs w:val="24"/>
        </w:rPr>
      </w:pPr>
      <w:r w:rsidRPr="00B60943">
        <w:rPr>
          <w:sz w:val="24"/>
          <w:szCs w:val="24"/>
        </w:rPr>
        <w:t xml:space="preserve">    //Initialize the LCD in 16x2 mode</w:t>
      </w:r>
    </w:p>
    <w:p w14:paraId="78CB1BC0" w14:textId="77777777" w:rsidR="00B60943" w:rsidRPr="00B60943" w:rsidRDefault="00B60943" w:rsidP="00B60943">
      <w:pPr>
        <w:ind w:left="720"/>
        <w:jc w:val="both"/>
        <w:rPr>
          <w:sz w:val="24"/>
          <w:szCs w:val="24"/>
        </w:rPr>
      </w:pPr>
      <w:r w:rsidRPr="00B60943">
        <w:rPr>
          <w:sz w:val="24"/>
          <w:szCs w:val="24"/>
        </w:rPr>
        <w:t xml:space="preserve">    lcd.begin(16, 2);                     </w:t>
      </w:r>
    </w:p>
    <w:p w14:paraId="22F48F43" w14:textId="77777777" w:rsidR="00B60943" w:rsidRPr="00B60943" w:rsidRDefault="00B60943" w:rsidP="00B60943">
      <w:pPr>
        <w:ind w:left="720"/>
        <w:jc w:val="both"/>
        <w:rPr>
          <w:sz w:val="24"/>
          <w:szCs w:val="24"/>
        </w:rPr>
      </w:pPr>
      <w:r w:rsidRPr="00B60943">
        <w:rPr>
          <w:sz w:val="24"/>
          <w:szCs w:val="24"/>
        </w:rPr>
        <w:t xml:space="preserve">    delay(100);   </w:t>
      </w:r>
    </w:p>
    <w:p w14:paraId="1B28B038" w14:textId="77777777" w:rsidR="00B60943" w:rsidRPr="00B60943" w:rsidRDefault="00B60943" w:rsidP="00B60943">
      <w:pPr>
        <w:ind w:left="720"/>
        <w:jc w:val="both"/>
        <w:rPr>
          <w:sz w:val="24"/>
          <w:szCs w:val="24"/>
        </w:rPr>
      </w:pPr>
    </w:p>
    <w:p w14:paraId="02FD14A3" w14:textId="77777777" w:rsidR="00B60943" w:rsidRPr="00B60943" w:rsidRDefault="00B60943" w:rsidP="00B60943">
      <w:pPr>
        <w:ind w:left="720"/>
        <w:jc w:val="both"/>
        <w:rPr>
          <w:sz w:val="24"/>
          <w:szCs w:val="24"/>
        </w:rPr>
      </w:pPr>
      <w:r w:rsidRPr="00B60943">
        <w:rPr>
          <w:sz w:val="24"/>
          <w:szCs w:val="24"/>
        </w:rPr>
        <w:t xml:space="preserve">    //Set cursor at first character/coloumn of first line/row         </w:t>
      </w:r>
    </w:p>
    <w:p w14:paraId="420D5ED9" w14:textId="77777777" w:rsidR="00B60943" w:rsidRPr="00B60943" w:rsidRDefault="00B60943" w:rsidP="00B60943">
      <w:pPr>
        <w:ind w:left="720"/>
        <w:jc w:val="both"/>
        <w:rPr>
          <w:sz w:val="24"/>
          <w:szCs w:val="24"/>
        </w:rPr>
      </w:pPr>
      <w:r w:rsidRPr="00B60943">
        <w:rPr>
          <w:sz w:val="24"/>
          <w:szCs w:val="24"/>
        </w:rPr>
        <w:t xml:space="preserve">    lcd.setCursor(0,0);                   </w:t>
      </w:r>
    </w:p>
    <w:p w14:paraId="15FC7611" w14:textId="77777777" w:rsidR="00B60943" w:rsidRPr="00B60943" w:rsidRDefault="00B60943" w:rsidP="00B60943">
      <w:pPr>
        <w:ind w:left="720"/>
        <w:jc w:val="both"/>
        <w:rPr>
          <w:sz w:val="24"/>
          <w:szCs w:val="24"/>
        </w:rPr>
      </w:pPr>
      <w:r w:rsidRPr="00B60943">
        <w:rPr>
          <w:sz w:val="24"/>
          <w:szCs w:val="24"/>
        </w:rPr>
        <w:t xml:space="preserve">    //Print the message as metioned cursor location</w:t>
      </w:r>
    </w:p>
    <w:p w14:paraId="114A1C62" w14:textId="77777777" w:rsidR="00B60943" w:rsidRPr="00B60943" w:rsidRDefault="00B60943" w:rsidP="00B60943">
      <w:pPr>
        <w:ind w:left="720"/>
        <w:jc w:val="both"/>
        <w:rPr>
          <w:sz w:val="24"/>
          <w:szCs w:val="24"/>
        </w:rPr>
      </w:pPr>
      <w:r w:rsidRPr="00B60943">
        <w:rPr>
          <w:sz w:val="24"/>
          <w:szCs w:val="24"/>
        </w:rPr>
        <w:t xml:space="preserve">    lcd.print("     IomaTic        ");    </w:t>
      </w:r>
    </w:p>
    <w:p w14:paraId="632F8389" w14:textId="77777777" w:rsidR="00B60943" w:rsidRPr="00B60943" w:rsidRDefault="00B60943" w:rsidP="00B60943">
      <w:pPr>
        <w:ind w:left="720"/>
        <w:jc w:val="both"/>
        <w:rPr>
          <w:sz w:val="24"/>
          <w:szCs w:val="24"/>
        </w:rPr>
      </w:pPr>
    </w:p>
    <w:p w14:paraId="30D617DB" w14:textId="77777777" w:rsidR="00B60943" w:rsidRPr="00B60943" w:rsidRDefault="00B60943" w:rsidP="00B60943">
      <w:pPr>
        <w:ind w:left="720"/>
        <w:jc w:val="both"/>
        <w:rPr>
          <w:sz w:val="24"/>
          <w:szCs w:val="24"/>
        </w:rPr>
      </w:pPr>
      <w:r w:rsidRPr="00B60943">
        <w:rPr>
          <w:sz w:val="24"/>
          <w:szCs w:val="24"/>
        </w:rPr>
        <w:t xml:space="preserve">    //Set cursor at first character/coloumn of first line/row</w:t>
      </w:r>
    </w:p>
    <w:p w14:paraId="205DF46B" w14:textId="77777777" w:rsidR="00B60943" w:rsidRPr="00B60943" w:rsidRDefault="00B60943" w:rsidP="00B60943">
      <w:pPr>
        <w:ind w:left="720"/>
        <w:jc w:val="both"/>
        <w:rPr>
          <w:sz w:val="24"/>
          <w:szCs w:val="24"/>
        </w:rPr>
      </w:pPr>
      <w:r w:rsidRPr="00B60943">
        <w:rPr>
          <w:sz w:val="24"/>
          <w:szCs w:val="24"/>
        </w:rPr>
        <w:t xml:space="preserve">    lcd.setCursor(0,1);              </w:t>
      </w:r>
    </w:p>
    <w:p w14:paraId="4F7667C4" w14:textId="77777777" w:rsidR="00B60943" w:rsidRPr="00B60943" w:rsidRDefault="00B60943" w:rsidP="00B60943">
      <w:pPr>
        <w:ind w:left="720"/>
        <w:jc w:val="both"/>
        <w:rPr>
          <w:sz w:val="24"/>
          <w:szCs w:val="24"/>
        </w:rPr>
      </w:pPr>
      <w:r w:rsidRPr="00B60943">
        <w:rPr>
          <w:sz w:val="24"/>
          <w:szCs w:val="24"/>
        </w:rPr>
        <w:t xml:space="preserve">    //Print the message as metioned cursor location</w:t>
      </w:r>
    </w:p>
    <w:p w14:paraId="0C779B34" w14:textId="77777777" w:rsidR="00B60943" w:rsidRPr="00B60943" w:rsidRDefault="00B60943" w:rsidP="00B60943">
      <w:pPr>
        <w:ind w:left="720"/>
        <w:jc w:val="both"/>
        <w:rPr>
          <w:sz w:val="24"/>
          <w:szCs w:val="24"/>
        </w:rPr>
      </w:pPr>
      <w:r w:rsidRPr="00B60943">
        <w:rPr>
          <w:sz w:val="24"/>
          <w:szCs w:val="24"/>
        </w:rPr>
        <w:t xml:space="preserve">    lcd.print("GPS Location..");     </w:t>
      </w:r>
    </w:p>
    <w:p w14:paraId="6389DAED" w14:textId="77777777" w:rsidR="00B60943" w:rsidRPr="00B60943" w:rsidRDefault="00B60943" w:rsidP="00B60943">
      <w:pPr>
        <w:ind w:left="720"/>
        <w:jc w:val="both"/>
        <w:rPr>
          <w:sz w:val="24"/>
          <w:szCs w:val="24"/>
        </w:rPr>
      </w:pPr>
    </w:p>
    <w:p w14:paraId="3AA0A96A" w14:textId="77777777" w:rsidR="00B60943" w:rsidRPr="00B60943" w:rsidRDefault="00B60943" w:rsidP="00B60943">
      <w:pPr>
        <w:ind w:left="720"/>
        <w:jc w:val="both"/>
        <w:rPr>
          <w:sz w:val="24"/>
          <w:szCs w:val="24"/>
        </w:rPr>
      </w:pPr>
      <w:r w:rsidRPr="00B60943">
        <w:rPr>
          <w:sz w:val="24"/>
          <w:szCs w:val="24"/>
        </w:rPr>
        <w:t xml:space="preserve">    //Initialize a serial communication with baud rate 9600</w:t>
      </w:r>
    </w:p>
    <w:p w14:paraId="40900FE4" w14:textId="77777777" w:rsidR="00B60943" w:rsidRPr="00B60943" w:rsidRDefault="00B60943" w:rsidP="00B60943">
      <w:pPr>
        <w:ind w:left="720"/>
        <w:jc w:val="both"/>
        <w:rPr>
          <w:sz w:val="24"/>
          <w:szCs w:val="24"/>
        </w:rPr>
      </w:pPr>
      <w:r w:rsidRPr="00B60943">
        <w:rPr>
          <w:sz w:val="24"/>
          <w:szCs w:val="24"/>
        </w:rPr>
        <w:t xml:space="preserve">    Serial.begin(9600);                   </w:t>
      </w:r>
    </w:p>
    <w:p w14:paraId="71BE6322" w14:textId="77777777" w:rsidR="00B60943" w:rsidRPr="00B60943" w:rsidRDefault="00B60943" w:rsidP="00B60943">
      <w:pPr>
        <w:ind w:left="720"/>
        <w:jc w:val="both"/>
        <w:rPr>
          <w:sz w:val="24"/>
          <w:szCs w:val="24"/>
        </w:rPr>
      </w:pPr>
      <w:r w:rsidRPr="00B60943">
        <w:rPr>
          <w:sz w:val="24"/>
          <w:szCs w:val="24"/>
        </w:rPr>
        <w:t xml:space="preserve">    delay(500);</w:t>
      </w:r>
    </w:p>
    <w:p w14:paraId="2FEE103B" w14:textId="77777777" w:rsidR="00B60943" w:rsidRPr="00B60943" w:rsidRDefault="00B60943" w:rsidP="00B60943">
      <w:pPr>
        <w:ind w:left="720"/>
        <w:jc w:val="both"/>
        <w:rPr>
          <w:sz w:val="24"/>
          <w:szCs w:val="24"/>
        </w:rPr>
      </w:pPr>
    </w:p>
    <w:p w14:paraId="5AF16B18" w14:textId="77777777" w:rsidR="00B60943" w:rsidRPr="00B60943" w:rsidRDefault="00B60943" w:rsidP="00B60943">
      <w:pPr>
        <w:ind w:left="720"/>
        <w:jc w:val="both"/>
        <w:rPr>
          <w:sz w:val="24"/>
          <w:szCs w:val="24"/>
        </w:rPr>
      </w:pPr>
      <w:r w:rsidRPr="00B60943">
        <w:rPr>
          <w:sz w:val="24"/>
          <w:szCs w:val="24"/>
        </w:rPr>
        <w:t xml:space="preserve">    Serial.print("AT+CGNSPWR=1\r\n");</w:t>
      </w:r>
    </w:p>
    <w:p w14:paraId="7AA65261" w14:textId="77777777" w:rsidR="00B60943" w:rsidRPr="00B60943" w:rsidRDefault="00B60943" w:rsidP="00B60943">
      <w:pPr>
        <w:ind w:left="720"/>
        <w:jc w:val="both"/>
        <w:rPr>
          <w:sz w:val="24"/>
          <w:szCs w:val="24"/>
        </w:rPr>
      </w:pPr>
      <w:r w:rsidRPr="00B60943">
        <w:rPr>
          <w:sz w:val="24"/>
          <w:szCs w:val="24"/>
        </w:rPr>
        <w:lastRenderedPageBreak/>
        <w:t xml:space="preserve">    delay(2000);</w:t>
      </w:r>
    </w:p>
    <w:p w14:paraId="59B34B32" w14:textId="77777777" w:rsidR="00B60943" w:rsidRPr="00B60943" w:rsidRDefault="00B60943" w:rsidP="00B60943">
      <w:pPr>
        <w:ind w:left="720"/>
        <w:jc w:val="both"/>
        <w:rPr>
          <w:sz w:val="24"/>
          <w:szCs w:val="24"/>
        </w:rPr>
      </w:pPr>
      <w:r w:rsidRPr="00B60943">
        <w:rPr>
          <w:sz w:val="24"/>
          <w:szCs w:val="24"/>
        </w:rPr>
        <w:t xml:space="preserve">  </w:t>
      </w:r>
    </w:p>
    <w:p w14:paraId="4E58B606" w14:textId="77777777" w:rsidR="00B60943" w:rsidRPr="00B60943" w:rsidRDefault="00B60943" w:rsidP="00B60943">
      <w:pPr>
        <w:ind w:left="720"/>
        <w:jc w:val="both"/>
        <w:rPr>
          <w:sz w:val="24"/>
          <w:szCs w:val="24"/>
        </w:rPr>
      </w:pPr>
      <w:r w:rsidRPr="00B60943">
        <w:rPr>
          <w:sz w:val="24"/>
          <w:szCs w:val="24"/>
        </w:rPr>
        <w:t>//    Serial.print("AT+CGNSTST=1\r\n");</w:t>
      </w:r>
    </w:p>
    <w:p w14:paraId="3C4BDD7F" w14:textId="77777777" w:rsidR="00B60943" w:rsidRPr="00B60943" w:rsidRDefault="00B60943" w:rsidP="00B60943">
      <w:pPr>
        <w:ind w:left="720"/>
        <w:jc w:val="both"/>
        <w:rPr>
          <w:sz w:val="24"/>
          <w:szCs w:val="24"/>
        </w:rPr>
      </w:pPr>
      <w:r w:rsidRPr="00B60943">
        <w:rPr>
          <w:sz w:val="24"/>
          <w:szCs w:val="24"/>
        </w:rPr>
        <w:t>//    delay(2000);</w:t>
      </w:r>
    </w:p>
    <w:p w14:paraId="457D1865" w14:textId="77777777" w:rsidR="00B60943" w:rsidRPr="00B60943" w:rsidRDefault="00B60943" w:rsidP="00B60943">
      <w:pPr>
        <w:ind w:left="720"/>
        <w:jc w:val="both"/>
        <w:rPr>
          <w:sz w:val="24"/>
          <w:szCs w:val="24"/>
        </w:rPr>
      </w:pPr>
    </w:p>
    <w:p w14:paraId="6B1DAA90" w14:textId="77777777" w:rsidR="00B60943" w:rsidRPr="00B60943" w:rsidRDefault="00B60943" w:rsidP="00B60943">
      <w:pPr>
        <w:ind w:left="720"/>
        <w:jc w:val="both"/>
        <w:rPr>
          <w:sz w:val="24"/>
          <w:szCs w:val="24"/>
        </w:rPr>
      </w:pPr>
      <w:r w:rsidRPr="00B60943">
        <w:rPr>
          <w:sz w:val="24"/>
          <w:szCs w:val="24"/>
        </w:rPr>
        <w:t xml:space="preserve">    Serial.print("AT+CGNSSEQ=\"RMC\"\r\n");</w:t>
      </w:r>
    </w:p>
    <w:p w14:paraId="6C254847" w14:textId="77777777" w:rsidR="00B60943" w:rsidRPr="00B60943" w:rsidRDefault="00B60943" w:rsidP="00B60943">
      <w:pPr>
        <w:ind w:left="720"/>
        <w:jc w:val="both"/>
        <w:rPr>
          <w:sz w:val="24"/>
          <w:szCs w:val="24"/>
        </w:rPr>
      </w:pPr>
      <w:r w:rsidRPr="00B60943">
        <w:rPr>
          <w:sz w:val="24"/>
          <w:szCs w:val="24"/>
        </w:rPr>
        <w:t xml:space="preserve">    delay(2000);</w:t>
      </w:r>
    </w:p>
    <w:p w14:paraId="6D52B045" w14:textId="77777777" w:rsidR="00B60943" w:rsidRPr="00B60943" w:rsidRDefault="00B60943" w:rsidP="00B60943">
      <w:pPr>
        <w:ind w:left="720"/>
        <w:jc w:val="both"/>
        <w:rPr>
          <w:sz w:val="24"/>
          <w:szCs w:val="24"/>
        </w:rPr>
      </w:pPr>
      <w:r w:rsidRPr="00B60943">
        <w:rPr>
          <w:sz w:val="24"/>
          <w:szCs w:val="24"/>
        </w:rPr>
        <w:t xml:space="preserve">    </w:t>
      </w:r>
    </w:p>
    <w:p w14:paraId="1841373D" w14:textId="77777777" w:rsidR="00B60943" w:rsidRPr="00B60943" w:rsidRDefault="00B60943" w:rsidP="00B60943">
      <w:pPr>
        <w:jc w:val="both"/>
        <w:rPr>
          <w:sz w:val="24"/>
          <w:szCs w:val="24"/>
        </w:rPr>
      </w:pPr>
      <w:r w:rsidRPr="00B60943">
        <w:rPr>
          <w:sz w:val="24"/>
          <w:szCs w:val="24"/>
        </w:rPr>
        <w:t xml:space="preserve">  }</w:t>
      </w:r>
    </w:p>
    <w:p w14:paraId="18F0CF7E" w14:textId="77777777" w:rsidR="00B60943" w:rsidRPr="00B60943" w:rsidRDefault="00B60943" w:rsidP="00B60943">
      <w:pPr>
        <w:jc w:val="both"/>
        <w:rPr>
          <w:sz w:val="24"/>
          <w:szCs w:val="24"/>
        </w:rPr>
      </w:pPr>
    </w:p>
    <w:p w14:paraId="6954CE51" w14:textId="77777777" w:rsidR="00B60943" w:rsidRPr="00B60943" w:rsidRDefault="00B60943" w:rsidP="00B60943">
      <w:pPr>
        <w:jc w:val="both"/>
        <w:rPr>
          <w:sz w:val="24"/>
          <w:szCs w:val="24"/>
        </w:rPr>
      </w:pPr>
    </w:p>
    <w:p w14:paraId="757BE672" w14:textId="77777777" w:rsidR="00B60943" w:rsidRPr="00B60943" w:rsidRDefault="00B60943" w:rsidP="00B60943">
      <w:pPr>
        <w:jc w:val="both"/>
        <w:rPr>
          <w:sz w:val="24"/>
          <w:szCs w:val="24"/>
        </w:rPr>
      </w:pPr>
      <w:r w:rsidRPr="00B60943">
        <w:rPr>
          <w:sz w:val="24"/>
          <w:szCs w:val="24"/>
        </w:rPr>
        <w:t xml:space="preserve">void loop() </w:t>
      </w:r>
    </w:p>
    <w:p w14:paraId="392C856D" w14:textId="7966A4CF" w:rsidR="00B60943" w:rsidRPr="00B60943" w:rsidRDefault="00B60943" w:rsidP="00B60943">
      <w:pPr>
        <w:jc w:val="both"/>
        <w:rPr>
          <w:sz w:val="24"/>
          <w:szCs w:val="24"/>
        </w:rPr>
      </w:pPr>
      <w:r w:rsidRPr="00B60943">
        <w:rPr>
          <w:sz w:val="24"/>
          <w:szCs w:val="24"/>
        </w:rPr>
        <w:t xml:space="preserve">{   </w:t>
      </w:r>
    </w:p>
    <w:p w14:paraId="44505775" w14:textId="0BEB8B5E" w:rsidR="00B60943" w:rsidRPr="00B60943" w:rsidRDefault="00B60943" w:rsidP="00B60943">
      <w:pPr>
        <w:ind w:left="720"/>
        <w:jc w:val="both"/>
        <w:rPr>
          <w:sz w:val="24"/>
          <w:szCs w:val="24"/>
        </w:rPr>
      </w:pPr>
      <w:r w:rsidRPr="00B60943">
        <w:rPr>
          <w:sz w:val="24"/>
          <w:szCs w:val="24"/>
        </w:rPr>
        <w:t xml:space="preserve">    GetLocation();      </w:t>
      </w:r>
    </w:p>
    <w:p w14:paraId="5938037C" w14:textId="77777777" w:rsidR="00B60943" w:rsidRPr="00B60943" w:rsidRDefault="00B60943" w:rsidP="00B60943">
      <w:pPr>
        <w:ind w:left="720"/>
        <w:jc w:val="both"/>
        <w:rPr>
          <w:sz w:val="24"/>
          <w:szCs w:val="24"/>
        </w:rPr>
      </w:pPr>
      <w:r w:rsidRPr="00B60943">
        <w:rPr>
          <w:sz w:val="24"/>
          <w:szCs w:val="24"/>
        </w:rPr>
        <w:t xml:space="preserve">     delay(1000);</w:t>
      </w:r>
    </w:p>
    <w:p w14:paraId="54EAA009" w14:textId="77777777" w:rsidR="00B60943" w:rsidRPr="00B60943" w:rsidRDefault="00B60943" w:rsidP="00B60943">
      <w:pPr>
        <w:jc w:val="both"/>
        <w:rPr>
          <w:sz w:val="24"/>
          <w:szCs w:val="24"/>
        </w:rPr>
      </w:pPr>
      <w:r w:rsidRPr="00B60943">
        <w:rPr>
          <w:sz w:val="24"/>
          <w:szCs w:val="24"/>
        </w:rPr>
        <w:t>}</w:t>
      </w:r>
    </w:p>
    <w:p w14:paraId="480A5A00" w14:textId="77777777" w:rsidR="00B60943" w:rsidRPr="00B60943" w:rsidRDefault="00B60943" w:rsidP="00B60943">
      <w:pPr>
        <w:jc w:val="both"/>
        <w:rPr>
          <w:sz w:val="24"/>
          <w:szCs w:val="24"/>
        </w:rPr>
      </w:pPr>
    </w:p>
    <w:p w14:paraId="502B9EF2" w14:textId="77777777" w:rsidR="00B60943" w:rsidRPr="00B60943" w:rsidRDefault="00B60943" w:rsidP="00B60943">
      <w:pPr>
        <w:jc w:val="both"/>
        <w:rPr>
          <w:sz w:val="24"/>
          <w:szCs w:val="24"/>
        </w:rPr>
      </w:pPr>
    </w:p>
    <w:p w14:paraId="347D87CD" w14:textId="77777777" w:rsidR="00B60943" w:rsidRPr="00B60943" w:rsidRDefault="00B60943" w:rsidP="00B60943">
      <w:pPr>
        <w:jc w:val="both"/>
        <w:rPr>
          <w:sz w:val="24"/>
          <w:szCs w:val="24"/>
        </w:rPr>
      </w:pPr>
      <w:r w:rsidRPr="00B60943">
        <w:rPr>
          <w:sz w:val="24"/>
          <w:szCs w:val="24"/>
        </w:rPr>
        <w:t>void GetLocation()</w:t>
      </w:r>
    </w:p>
    <w:p w14:paraId="4ECF8DCD" w14:textId="77777777" w:rsidR="00B60943" w:rsidRPr="00B60943" w:rsidRDefault="00B60943" w:rsidP="00B60943">
      <w:pPr>
        <w:jc w:val="both"/>
        <w:rPr>
          <w:sz w:val="24"/>
          <w:szCs w:val="24"/>
        </w:rPr>
      </w:pPr>
      <w:r w:rsidRPr="00B60943">
        <w:rPr>
          <w:sz w:val="24"/>
          <w:szCs w:val="24"/>
        </w:rPr>
        <w:t>{</w:t>
      </w:r>
    </w:p>
    <w:p w14:paraId="0B7FD282" w14:textId="77777777" w:rsidR="00B60943" w:rsidRPr="00B60943" w:rsidRDefault="00B60943" w:rsidP="00B60943">
      <w:pPr>
        <w:ind w:left="720"/>
        <w:jc w:val="both"/>
        <w:rPr>
          <w:sz w:val="24"/>
          <w:szCs w:val="24"/>
        </w:rPr>
      </w:pPr>
      <w:r w:rsidRPr="00B60943">
        <w:rPr>
          <w:sz w:val="24"/>
          <w:szCs w:val="24"/>
        </w:rPr>
        <w:t xml:space="preserve">   // OPERATOR</w:t>
      </w:r>
    </w:p>
    <w:p w14:paraId="41BB8152" w14:textId="77777777" w:rsidR="00B60943" w:rsidRPr="00B60943" w:rsidRDefault="00B60943" w:rsidP="00B60943">
      <w:pPr>
        <w:ind w:left="720"/>
        <w:jc w:val="both"/>
        <w:rPr>
          <w:sz w:val="24"/>
          <w:szCs w:val="24"/>
        </w:rPr>
      </w:pPr>
      <w:r w:rsidRPr="00B60943">
        <w:rPr>
          <w:sz w:val="24"/>
          <w:szCs w:val="24"/>
        </w:rPr>
        <w:t xml:space="preserve">   Serial.print("AT+CGNSINF\r\n");                   </w:t>
      </w:r>
    </w:p>
    <w:p w14:paraId="515CF430" w14:textId="77777777" w:rsidR="00B60943" w:rsidRPr="00B60943" w:rsidRDefault="00B60943" w:rsidP="00B60943">
      <w:pPr>
        <w:ind w:left="720"/>
        <w:jc w:val="both"/>
        <w:rPr>
          <w:sz w:val="24"/>
          <w:szCs w:val="24"/>
        </w:rPr>
      </w:pPr>
      <w:r w:rsidRPr="00B60943">
        <w:rPr>
          <w:sz w:val="24"/>
          <w:szCs w:val="24"/>
        </w:rPr>
        <w:t xml:space="preserve">   </w:t>
      </w:r>
    </w:p>
    <w:p w14:paraId="7610C7A0" w14:textId="77777777" w:rsidR="00B60943" w:rsidRPr="00B60943" w:rsidRDefault="00B60943" w:rsidP="00B60943">
      <w:pPr>
        <w:ind w:left="720"/>
        <w:jc w:val="both"/>
        <w:rPr>
          <w:sz w:val="24"/>
          <w:szCs w:val="24"/>
        </w:rPr>
      </w:pPr>
      <w:r w:rsidRPr="00B60943">
        <w:rPr>
          <w:sz w:val="24"/>
          <w:szCs w:val="24"/>
        </w:rPr>
        <w:t xml:space="preserve">      // find operator name between two double quotes</w:t>
      </w:r>
    </w:p>
    <w:p w14:paraId="7CC73E6E" w14:textId="77777777" w:rsidR="00B60943" w:rsidRPr="00B60943" w:rsidRDefault="00B60943" w:rsidP="00B60943">
      <w:pPr>
        <w:ind w:left="720"/>
        <w:jc w:val="both"/>
        <w:rPr>
          <w:sz w:val="24"/>
          <w:szCs w:val="24"/>
        </w:rPr>
      </w:pPr>
      <w:r w:rsidRPr="00B60943">
        <w:rPr>
          <w:sz w:val="24"/>
          <w:szCs w:val="24"/>
        </w:rPr>
        <w:t xml:space="preserve">      if (Serial.find("+CGNSINF: "))                    </w:t>
      </w:r>
    </w:p>
    <w:p w14:paraId="02B3052A" w14:textId="77777777" w:rsidR="00B60943" w:rsidRPr="00B60943" w:rsidRDefault="00B60943" w:rsidP="00B60943">
      <w:pPr>
        <w:ind w:left="720"/>
        <w:jc w:val="both"/>
        <w:rPr>
          <w:sz w:val="24"/>
          <w:szCs w:val="24"/>
        </w:rPr>
      </w:pPr>
      <w:r w:rsidRPr="00B60943">
        <w:rPr>
          <w:sz w:val="24"/>
          <w:szCs w:val="24"/>
        </w:rPr>
        <w:t xml:space="preserve">      { </w:t>
      </w:r>
    </w:p>
    <w:p w14:paraId="28D9D1D5" w14:textId="77777777" w:rsidR="00B60943" w:rsidRPr="00B60943" w:rsidRDefault="00B60943" w:rsidP="00B60943">
      <w:pPr>
        <w:ind w:left="1440"/>
        <w:jc w:val="both"/>
        <w:rPr>
          <w:sz w:val="24"/>
          <w:szCs w:val="24"/>
        </w:rPr>
      </w:pPr>
      <w:r w:rsidRPr="00B60943">
        <w:rPr>
          <w:sz w:val="24"/>
          <w:szCs w:val="24"/>
        </w:rPr>
        <w:t xml:space="preserve">          serialResponse = Serial.readStringUntil('\r\n');</w:t>
      </w:r>
    </w:p>
    <w:p w14:paraId="4753AD5A" w14:textId="77777777" w:rsidR="00B60943" w:rsidRPr="00B60943" w:rsidRDefault="00B60943" w:rsidP="00B60943">
      <w:pPr>
        <w:ind w:left="1440"/>
        <w:jc w:val="both"/>
        <w:rPr>
          <w:sz w:val="24"/>
          <w:szCs w:val="24"/>
        </w:rPr>
      </w:pPr>
      <w:r w:rsidRPr="00B60943">
        <w:rPr>
          <w:sz w:val="24"/>
          <w:szCs w:val="24"/>
        </w:rPr>
        <w:lastRenderedPageBreak/>
        <w:t xml:space="preserve">          cnt=0;</w:t>
      </w:r>
    </w:p>
    <w:p w14:paraId="702E1F6C" w14:textId="77777777" w:rsidR="00B60943" w:rsidRPr="00B60943" w:rsidRDefault="00B60943" w:rsidP="00B60943">
      <w:pPr>
        <w:ind w:left="1440"/>
        <w:jc w:val="both"/>
        <w:rPr>
          <w:sz w:val="24"/>
          <w:szCs w:val="24"/>
        </w:rPr>
      </w:pPr>
      <w:r w:rsidRPr="00B60943">
        <w:rPr>
          <w:sz w:val="24"/>
          <w:szCs w:val="24"/>
        </w:rPr>
        <w:t xml:space="preserve">          char buf[sizeof(Input)];</w:t>
      </w:r>
    </w:p>
    <w:p w14:paraId="3478683F" w14:textId="77777777" w:rsidR="00B60943" w:rsidRPr="00B60943" w:rsidRDefault="00B60943" w:rsidP="00B60943">
      <w:pPr>
        <w:ind w:left="1440"/>
        <w:jc w:val="both"/>
        <w:rPr>
          <w:sz w:val="24"/>
          <w:szCs w:val="24"/>
        </w:rPr>
      </w:pPr>
      <w:r w:rsidRPr="00B60943">
        <w:rPr>
          <w:sz w:val="24"/>
          <w:szCs w:val="24"/>
        </w:rPr>
        <w:t xml:space="preserve">          serialResponse.toCharArray(buf, sizeof(buf));</w:t>
      </w:r>
    </w:p>
    <w:p w14:paraId="0A441607" w14:textId="77777777" w:rsidR="00B60943" w:rsidRPr="00B60943" w:rsidRDefault="00B60943" w:rsidP="00B60943">
      <w:pPr>
        <w:ind w:left="1440"/>
        <w:jc w:val="both"/>
        <w:rPr>
          <w:sz w:val="24"/>
          <w:szCs w:val="24"/>
        </w:rPr>
      </w:pPr>
      <w:r w:rsidRPr="00B60943">
        <w:rPr>
          <w:sz w:val="24"/>
          <w:szCs w:val="24"/>
        </w:rPr>
        <w:t xml:space="preserve">          char *p = buf;</w:t>
      </w:r>
    </w:p>
    <w:p w14:paraId="710DB58D" w14:textId="77777777" w:rsidR="00B60943" w:rsidRPr="00B60943" w:rsidRDefault="00B60943" w:rsidP="00B60943">
      <w:pPr>
        <w:ind w:left="1440"/>
        <w:jc w:val="both"/>
        <w:rPr>
          <w:sz w:val="24"/>
          <w:szCs w:val="24"/>
        </w:rPr>
      </w:pPr>
      <w:r w:rsidRPr="00B60943">
        <w:rPr>
          <w:sz w:val="24"/>
          <w:szCs w:val="24"/>
        </w:rPr>
        <w:t xml:space="preserve">          char *str;</w:t>
      </w:r>
    </w:p>
    <w:p w14:paraId="35FAC61A" w14:textId="77777777" w:rsidR="00B60943" w:rsidRPr="00B60943" w:rsidRDefault="00B60943" w:rsidP="00B60943">
      <w:pPr>
        <w:ind w:left="1440"/>
        <w:jc w:val="both"/>
        <w:rPr>
          <w:sz w:val="24"/>
          <w:szCs w:val="24"/>
        </w:rPr>
      </w:pPr>
      <w:r w:rsidRPr="00B60943">
        <w:rPr>
          <w:sz w:val="24"/>
          <w:szCs w:val="24"/>
        </w:rPr>
        <w:t xml:space="preserve">          // delimiter is the semicolon</w:t>
      </w:r>
    </w:p>
    <w:p w14:paraId="708EB23A" w14:textId="77777777" w:rsidR="00B60943" w:rsidRPr="00B60943" w:rsidRDefault="00B60943" w:rsidP="00B60943">
      <w:pPr>
        <w:ind w:left="1440"/>
        <w:jc w:val="both"/>
        <w:rPr>
          <w:sz w:val="24"/>
          <w:szCs w:val="24"/>
        </w:rPr>
      </w:pPr>
      <w:r w:rsidRPr="00B60943">
        <w:rPr>
          <w:sz w:val="24"/>
          <w:szCs w:val="24"/>
        </w:rPr>
        <w:t xml:space="preserve">          while ((str = strtok_r(p, ",", &amp;p)) != NULL)  </w:t>
      </w:r>
    </w:p>
    <w:p w14:paraId="2D5852A8" w14:textId="77777777" w:rsidR="00B60943" w:rsidRPr="00B60943" w:rsidRDefault="00B60943" w:rsidP="00B60943">
      <w:pPr>
        <w:ind w:left="1440"/>
        <w:jc w:val="both"/>
        <w:rPr>
          <w:sz w:val="24"/>
          <w:szCs w:val="24"/>
        </w:rPr>
      </w:pPr>
      <w:r w:rsidRPr="00B60943">
        <w:rPr>
          <w:sz w:val="24"/>
          <w:szCs w:val="24"/>
        </w:rPr>
        <w:t xml:space="preserve">             {</w:t>
      </w:r>
    </w:p>
    <w:p w14:paraId="3067CCFA" w14:textId="77777777" w:rsidR="00B60943" w:rsidRPr="00B60943" w:rsidRDefault="00B60943" w:rsidP="00B60943">
      <w:pPr>
        <w:ind w:left="1440"/>
        <w:jc w:val="both"/>
        <w:rPr>
          <w:sz w:val="24"/>
          <w:szCs w:val="24"/>
        </w:rPr>
      </w:pPr>
      <w:r w:rsidRPr="00B60943">
        <w:rPr>
          <w:sz w:val="24"/>
          <w:szCs w:val="24"/>
        </w:rPr>
        <w:t xml:space="preserve">                Serial.println(str);</w:t>
      </w:r>
    </w:p>
    <w:p w14:paraId="192F5369" w14:textId="77777777" w:rsidR="00B60943" w:rsidRPr="00B60943" w:rsidRDefault="00B60943" w:rsidP="00B60943">
      <w:pPr>
        <w:ind w:left="1440"/>
        <w:jc w:val="both"/>
        <w:rPr>
          <w:sz w:val="24"/>
          <w:szCs w:val="24"/>
        </w:rPr>
      </w:pPr>
      <w:r w:rsidRPr="00B60943">
        <w:rPr>
          <w:sz w:val="24"/>
          <w:szCs w:val="24"/>
        </w:rPr>
        <w:t xml:space="preserve">                arr[cnt]=str;</w:t>
      </w:r>
    </w:p>
    <w:p w14:paraId="479FACA6" w14:textId="77777777" w:rsidR="00B60943" w:rsidRPr="00B60943" w:rsidRDefault="00B60943" w:rsidP="00B60943">
      <w:pPr>
        <w:ind w:left="1440"/>
        <w:jc w:val="both"/>
        <w:rPr>
          <w:sz w:val="24"/>
          <w:szCs w:val="24"/>
        </w:rPr>
      </w:pPr>
      <w:r w:rsidRPr="00B60943">
        <w:rPr>
          <w:sz w:val="24"/>
          <w:szCs w:val="24"/>
        </w:rPr>
        <w:t xml:space="preserve">                cnt++;</w:t>
      </w:r>
    </w:p>
    <w:p w14:paraId="53AF3D69" w14:textId="77777777" w:rsidR="00B60943" w:rsidRPr="00B60943" w:rsidRDefault="00B60943" w:rsidP="00B60943">
      <w:pPr>
        <w:ind w:left="1440"/>
        <w:jc w:val="both"/>
        <w:rPr>
          <w:sz w:val="24"/>
          <w:szCs w:val="24"/>
        </w:rPr>
      </w:pPr>
      <w:r w:rsidRPr="00B60943">
        <w:rPr>
          <w:sz w:val="24"/>
          <w:szCs w:val="24"/>
        </w:rPr>
        <w:t xml:space="preserve">             }</w:t>
      </w:r>
    </w:p>
    <w:p w14:paraId="04D3CE93" w14:textId="77777777" w:rsidR="00B60943" w:rsidRPr="00B60943" w:rsidRDefault="00B60943" w:rsidP="00B60943">
      <w:pPr>
        <w:ind w:left="1440"/>
        <w:jc w:val="both"/>
        <w:rPr>
          <w:sz w:val="24"/>
          <w:szCs w:val="24"/>
        </w:rPr>
      </w:pPr>
    </w:p>
    <w:p w14:paraId="4CA88052" w14:textId="77777777" w:rsidR="00B60943" w:rsidRPr="00B60943" w:rsidRDefault="00B60943" w:rsidP="00B60943">
      <w:pPr>
        <w:ind w:left="1440"/>
        <w:jc w:val="both"/>
        <w:rPr>
          <w:sz w:val="24"/>
          <w:szCs w:val="24"/>
        </w:rPr>
      </w:pPr>
      <w:r w:rsidRPr="00B60943">
        <w:rPr>
          <w:sz w:val="24"/>
          <w:szCs w:val="24"/>
        </w:rPr>
        <w:t xml:space="preserve">          lcd.clear();</w:t>
      </w:r>
    </w:p>
    <w:p w14:paraId="774F95FD" w14:textId="77777777" w:rsidR="00B60943" w:rsidRPr="00B60943" w:rsidRDefault="00B60943" w:rsidP="00B60943">
      <w:pPr>
        <w:ind w:left="1440"/>
        <w:jc w:val="both"/>
        <w:rPr>
          <w:sz w:val="24"/>
          <w:szCs w:val="24"/>
        </w:rPr>
      </w:pPr>
      <w:r w:rsidRPr="00B60943">
        <w:rPr>
          <w:sz w:val="24"/>
          <w:szCs w:val="24"/>
        </w:rPr>
        <w:t xml:space="preserve">          //Set cursor at first character/coloumn of first line/row</w:t>
      </w:r>
    </w:p>
    <w:p w14:paraId="433A00B3" w14:textId="77777777" w:rsidR="00B60943" w:rsidRPr="00B60943" w:rsidRDefault="00B60943" w:rsidP="00B60943">
      <w:pPr>
        <w:ind w:left="1440"/>
        <w:jc w:val="both"/>
        <w:rPr>
          <w:sz w:val="24"/>
          <w:szCs w:val="24"/>
        </w:rPr>
      </w:pPr>
      <w:r w:rsidRPr="00B60943">
        <w:rPr>
          <w:sz w:val="24"/>
          <w:szCs w:val="24"/>
        </w:rPr>
        <w:t xml:space="preserve">          lcd.setCursor(0,0);                   </w:t>
      </w:r>
    </w:p>
    <w:p w14:paraId="23399B2F" w14:textId="77777777" w:rsidR="00B60943" w:rsidRPr="00B60943" w:rsidRDefault="00B60943" w:rsidP="00B60943">
      <w:pPr>
        <w:ind w:left="1440"/>
        <w:jc w:val="both"/>
        <w:rPr>
          <w:sz w:val="24"/>
          <w:szCs w:val="24"/>
        </w:rPr>
      </w:pPr>
      <w:r w:rsidRPr="00B60943">
        <w:rPr>
          <w:sz w:val="24"/>
          <w:szCs w:val="24"/>
        </w:rPr>
        <w:t xml:space="preserve">          lcd.print("Lon:");</w:t>
      </w:r>
    </w:p>
    <w:p w14:paraId="740330D7" w14:textId="77777777" w:rsidR="00B60943" w:rsidRPr="00B60943" w:rsidRDefault="00B60943" w:rsidP="00B60943">
      <w:pPr>
        <w:ind w:left="1440"/>
        <w:jc w:val="both"/>
        <w:rPr>
          <w:sz w:val="24"/>
          <w:szCs w:val="24"/>
        </w:rPr>
      </w:pPr>
      <w:r w:rsidRPr="00B60943">
        <w:rPr>
          <w:sz w:val="24"/>
          <w:szCs w:val="24"/>
        </w:rPr>
        <w:t xml:space="preserve">          //Print the message as metioned cursor location</w:t>
      </w:r>
    </w:p>
    <w:p w14:paraId="39758EFC" w14:textId="77777777" w:rsidR="00B60943" w:rsidRPr="00B60943" w:rsidRDefault="00B60943" w:rsidP="00B60943">
      <w:pPr>
        <w:ind w:left="1440"/>
        <w:jc w:val="both"/>
        <w:rPr>
          <w:sz w:val="24"/>
          <w:szCs w:val="24"/>
        </w:rPr>
      </w:pPr>
      <w:r w:rsidRPr="00B60943">
        <w:rPr>
          <w:sz w:val="24"/>
          <w:szCs w:val="24"/>
        </w:rPr>
        <w:t xml:space="preserve">          lcd.print(arr[3]);                    </w:t>
      </w:r>
    </w:p>
    <w:p w14:paraId="6DFB1C28" w14:textId="77777777" w:rsidR="00B60943" w:rsidRPr="00B60943" w:rsidRDefault="00B60943" w:rsidP="00B60943">
      <w:pPr>
        <w:ind w:left="1440"/>
        <w:jc w:val="both"/>
        <w:rPr>
          <w:sz w:val="24"/>
          <w:szCs w:val="24"/>
        </w:rPr>
      </w:pPr>
      <w:r w:rsidRPr="00B60943">
        <w:rPr>
          <w:sz w:val="24"/>
          <w:szCs w:val="24"/>
        </w:rPr>
        <w:t xml:space="preserve">          //Set cursor at first character/coloumn of first line/row</w:t>
      </w:r>
    </w:p>
    <w:p w14:paraId="557416BA" w14:textId="77777777" w:rsidR="00B60943" w:rsidRPr="00B60943" w:rsidRDefault="00B60943" w:rsidP="00B60943">
      <w:pPr>
        <w:ind w:left="1440"/>
        <w:jc w:val="both"/>
        <w:rPr>
          <w:sz w:val="24"/>
          <w:szCs w:val="24"/>
        </w:rPr>
      </w:pPr>
      <w:r w:rsidRPr="00B60943">
        <w:rPr>
          <w:sz w:val="24"/>
          <w:szCs w:val="24"/>
        </w:rPr>
        <w:t xml:space="preserve">          lcd.setCursor(0,1);                   </w:t>
      </w:r>
    </w:p>
    <w:p w14:paraId="6198C27F" w14:textId="77777777" w:rsidR="00B60943" w:rsidRPr="00B60943" w:rsidRDefault="00B60943" w:rsidP="00B60943">
      <w:pPr>
        <w:ind w:left="1440"/>
        <w:jc w:val="both"/>
        <w:rPr>
          <w:sz w:val="24"/>
          <w:szCs w:val="24"/>
        </w:rPr>
      </w:pPr>
      <w:r w:rsidRPr="00B60943">
        <w:rPr>
          <w:sz w:val="24"/>
          <w:szCs w:val="24"/>
        </w:rPr>
        <w:t xml:space="preserve">          lcd.print("Lat:");</w:t>
      </w:r>
    </w:p>
    <w:p w14:paraId="3C6A75AD" w14:textId="77777777" w:rsidR="00B60943" w:rsidRPr="00B60943" w:rsidRDefault="00B60943" w:rsidP="00B60943">
      <w:pPr>
        <w:ind w:left="1440"/>
        <w:jc w:val="both"/>
        <w:rPr>
          <w:sz w:val="24"/>
          <w:szCs w:val="24"/>
        </w:rPr>
      </w:pPr>
      <w:r w:rsidRPr="00B60943">
        <w:rPr>
          <w:sz w:val="24"/>
          <w:szCs w:val="24"/>
        </w:rPr>
        <w:t xml:space="preserve">          //Print the message as metioned cursor location</w:t>
      </w:r>
    </w:p>
    <w:p w14:paraId="5B314B22" w14:textId="77777777" w:rsidR="00B60943" w:rsidRPr="00B60943" w:rsidRDefault="00B60943" w:rsidP="00B60943">
      <w:pPr>
        <w:ind w:left="1440"/>
        <w:jc w:val="both"/>
        <w:rPr>
          <w:sz w:val="24"/>
          <w:szCs w:val="24"/>
        </w:rPr>
      </w:pPr>
      <w:r w:rsidRPr="00B60943">
        <w:rPr>
          <w:sz w:val="24"/>
          <w:szCs w:val="24"/>
        </w:rPr>
        <w:t xml:space="preserve">          lcd.print(arr[4]);                    </w:t>
      </w:r>
    </w:p>
    <w:p w14:paraId="0D1C36AA" w14:textId="77777777" w:rsidR="00B60943" w:rsidRPr="00B60943" w:rsidRDefault="00B60943" w:rsidP="00B60943">
      <w:pPr>
        <w:ind w:left="720"/>
        <w:jc w:val="both"/>
        <w:rPr>
          <w:sz w:val="24"/>
          <w:szCs w:val="24"/>
        </w:rPr>
      </w:pPr>
      <w:r w:rsidRPr="00B60943">
        <w:rPr>
          <w:sz w:val="24"/>
          <w:szCs w:val="24"/>
        </w:rPr>
        <w:t xml:space="preserve">      }  </w:t>
      </w:r>
    </w:p>
    <w:p w14:paraId="401101F9" w14:textId="0E69CD09" w:rsidR="00B60943" w:rsidRDefault="00B60943" w:rsidP="00B60943">
      <w:pPr>
        <w:jc w:val="both"/>
        <w:rPr>
          <w:sz w:val="24"/>
          <w:szCs w:val="24"/>
        </w:rPr>
      </w:pPr>
      <w:r w:rsidRPr="00B60943">
        <w:rPr>
          <w:sz w:val="24"/>
          <w:szCs w:val="24"/>
        </w:rPr>
        <w:t>}</w:t>
      </w:r>
    </w:p>
    <w:p w14:paraId="41AE8A37" w14:textId="6D656280" w:rsidR="008E3049" w:rsidRDefault="008E3049" w:rsidP="008B0929">
      <w:pPr>
        <w:jc w:val="both"/>
        <w:rPr>
          <w:sz w:val="24"/>
          <w:szCs w:val="24"/>
        </w:rPr>
      </w:pPr>
    </w:p>
    <w:p w14:paraId="5FF93C84" w14:textId="77777777" w:rsidR="008E3049" w:rsidRPr="0020137E" w:rsidRDefault="008E3049" w:rsidP="0020137E">
      <w:pPr>
        <w:pStyle w:val="Heading1"/>
        <w:jc w:val="both"/>
        <w:rPr>
          <w:sz w:val="40"/>
          <w:szCs w:val="40"/>
        </w:rPr>
      </w:pPr>
      <w:r w:rsidRPr="00BC4F38">
        <w:rPr>
          <w:sz w:val="40"/>
          <w:szCs w:val="40"/>
        </w:rPr>
        <w:lastRenderedPageBreak/>
        <w:t>Libraries:</w:t>
      </w:r>
    </w:p>
    <w:p w14:paraId="77937A4D" w14:textId="77777777" w:rsidR="008E3049" w:rsidRPr="00BC4F38" w:rsidRDefault="008E3049" w:rsidP="008E3049">
      <w:pPr>
        <w:jc w:val="both"/>
        <w:rPr>
          <w:sz w:val="24"/>
          <w:szCs w:val="24"/>
        </w:rPr>
      </w:pPr>
      <w:r w:rsidRPr="00BC4F38">
        <w:rPr>
          <w:sz w:val="24"/>
          <w:szCs w:val="24"/>
        </w:rPr>
        <w:t>No additional libraries required.</w:t>
      </w:r>
    </w:p>
    <w:p w14:paraId="6FC7E0D1" w14:textId="77777777" w:rsidR="008E3049" w:rsidRDefault="008E3049" w:rsidP="008E3049">
      <w:pPr>
        <w:jc w:val="both"/>
      </w:pPr>
    </w:p>
    <w:p w14:paraId="6208B413" w14:textId="77777777" w:rsidR="008E3049" w:rsidRPr="0020137E" w:rsidRDefault="008E3049" w:rsidP="0020137E">
      <w:pPr>
        <w:pStyle w:val="Heading1"/>
        <w:jc w:val="both"/>
        <w:rPr>
          <w:sz w:val="40"/>
          <w:szCs w:val="40"/>
        </w:rPr>
      </w:pPr>
      <w:r w:rsidRPr="00BC4F38">
        <w:rPr>
          <w:sz w:val="40"/>
          <w:szCs w:val="40"/>
        </w:rPr>
        <w:t>Functions:</w:t>
      </w:r>
    </w:p>
    <w:p w14:paraId="02F12A60" w14:textId="6DEC60B0" w:rsidR="008E3049" w:rsidRPr="0035014A" w:rsidRDefault="00A06E63" w:rsidP="008E3049">
      <w:pPr>
        <w:jc w:val="both"/>
        <w:rPr>
          <w:i/>
          <w:sz w:val="28"/>
          <w:szCs w:val="28"/>
        </w:rPr>
      </w:pPr>
      <w:r>
        <w:rPr>
          <w:i/>
          <w:sz w:val="28"/>
          <w:szCs w:val="28"/>
        </w:rPr>
        <w:t>GetLocation():</w:t>
      </w:r>
    </w:p>
    <w:p w14:paraId="78F366CF" w14:textId="2DB89FB8" w:rsidR="008E3049" w:rsidRPr="00721E98" w:rsidRDefault="00A06E63" w:rsidP="008E3049">
      <w:pPr>
        <w:jc w:val="both"/>
        <w:rPr>
          <w:sz w:val="24"/>
          <w:szCs w:val="24"/>
        </w:rPr>
      </w:pPr>
      <w:r>
        <w:rPr>
          <w:sz w:val="24"/>
          <w:szCs w:val="24"/>
        </w:rPr>
        <w:t>It is a user defined function which gets returns Geo location from the GPS module on the development kit and displays it on the LCD. It is called in loop so the location is updated after every delay.</w:t>
      </w:r>
      <w:bookmarkStart w:id="0" w:name="_GoBack"/>
      <w:bookmarkEnd w:id="0"/>
    </w:p>
    <w:p w14:paraId="2CBC0D69" w14:textId="77777777" w:rsidR="008E3049" w:rsidRPr="00BC4F38" w:rsidRDefault="008E3049" w:rsidP="008E3049">
      <w:pPr>
        <w:jc w:val="both"/>
      </w:pPr>
    </w:p>
    <w:p w14:paraId="455B4970" w14:textId="77777777" w:rsidR="005F3D0D" w:rsidRDefault="005F3D0D"/>
    <w:sectPr w:rsidR="005F3D0D" w:rsidSect="00BC4F3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06"/>
    <w:rsid w:val="0020137E"/>
    <w:rsid w:val="002C7F06"/>
    <w:rsid w:val="005F3D0D"/>
    <w:rsid w:val="008B0929"/>
    <w:rsid w:val="008E3049"/>
    <w:rsid w:val="00A06E63"/>
    <w:rsid w:val="00B6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00D3"/>
  <w15:chartTrackingRefBased/>
  <w15:docId w15:val="{FF4EB5BF-FE82-4E9E-92F4-7E10799D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49"/>
    <w:rPr>
      <w:lang w:val="en-IN"/>
    </w:rPr>
  </w:style>
  <w:style w:type="paragraph" w:styleId="Heading1">
    <w:name w:val="heading 1"/>
    <w:basedOn w:val="Normal"/>
    <w:next w:val="Normal"/>
    <w:link w:val="Heading1Char"/>
    <w:uiPriority w:val="9"/>
    <w:qFormat/>
    <w:rsid w:val="008E3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049"/>
    <w:rPr>
      <w:rFonts w:asciiTheme="majorHAnsi" w:eastAsiaTheme="majorEastAsia" w:hAnsiTheme="majorHAnsi" w:cstheme="majorBidi"/>
      <w:color w:val="2F5496" w:themeColor="accent1" w:themeShade="BF"/>
      <w:sz w:val="32"/>
      <w:szCs w:val="32"/>
      <w:lang w:val="en-IN"/>
    </w:rPr>
  </w:style>
  <w:style w:type="character" w:styleId="Emphasis">
    <w:name w:val="Emphasis"/>
    <w:basedOn w:val="DefaultParagraphFont"/>
    <w:uiPriority w:val="20"/>
    <w:qFormat/>
    <w:rsid w:val="008E30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v\Documents\Custom%20Office%20Templates\ANV%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ANV Documentation</Template>
  <TotalTime>11</TotalTime>
  <Pages>5</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4</cp:revision>
  <dcterms:created xsi:type="dcterms:W3CDTF">2019-12-28T12:18:00Z</dcterms:created>
  <dcterms:modified xsi:type="dcterms:W3CDTF">2019-12-28T12:29:00Z</dcterms:modified>
</cp:coreProperties>
</file>