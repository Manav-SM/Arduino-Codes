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BB8FB" w14:textId="77777777" w:rsidR="008E3049" w:rsidRPr="00BC4F38" w:rsidRDefault="008E3049" w:rsidP="008E3049">
      <w:pPr>
        <w:pStyle w:val="Heading1"/>
        <w:jc w:val="both"/>
        <w:rPr>
          <w:sz w:val="40"/>
          <w:szCs w:val="40"/>
        </w:rPr>
      </w:pPr>
      <w:r w:rsidRPr="00BC4F38">
        <w:rPr>
          <w:sz w:val="40"/>
          <w:szCs w:val="40"/>
        </w:rPr>
        <w:t>Description:</w:t>
      </w:r>
    </w:p>
    <w:p w14:paraId="70DA3B55" w14:textId="755599C9" w:rsidR="0020137E" w:rsidRDefault="00DE51AA" w:rsidP="00DE51AA">
      <w:pPr>
        <w:jc w:val="both"/>
        <w:rPr>
          <w:sz w:val="28"/>
          <w:szCs w:val="28"/>
        </w:rPr>
      </w:pPr>
      <w:r>
        <w:rPr>
          <w:sz w:val="28"/>
          <w:szCs w:val="28"/>
        </w:rPr>
        <w:t>Program to calculate the distance between current location and predetermined location using the GPS module in the Iomatic Development Board.</w:t>
      </w:r>
    </w:p>
    <w:p w14:paraId="6FF9A5D5" w14:textId="77777777" w:rsidR="00DE51AA" w:rsidRPr="00DE51AA" w:rsidRDefault="00DE51AA" w:rsidP="00DE51AA">
      <w:pPr>
        <w:jc w:val="both"/>
        <w:rPr>
          <w:sz w:val="28"/>
          <w:szCs w:val="28"/>
        </w:rPr>
      </w:pPr>
    </w:p>
    <w:p w14:paraId="7F231E37" w14:textId="77777777" w:rsidR="008E3049" w:rsidRPr="0020137E" w:rsidRDefault="008E3049" w:rsidP="0020137E">
      <w:pPr>
        <w:pStyle w:val="Heading1"/>
        <w:jc w:val="both"/>
        <w:rPr>
          <w:sz w:val="40"/>
          <w:szCs w:val="40"/>
        </w:rPr>
      </w:pPr>
      <w:r w:rsidRPr="00BC4F38">
        <w:rPr>
          <w:sz w:val="40"/>
          <w:szCs w:val="40"/>
        </w:rPr>
        <w:t>Source Code:</w:t>
      </w:r>
    </w:p>
    <w:p w14:paraId="3BCBE468" w14:textId="575BD949" w:rsidR="008E3049" w:rsidRDefault="008E3049" w:rsidP="008E3049">
      <w:pPr>
        <w:jc w:val="both"/>
        <w:rPr>
          <w:sz w:val="24"/>
          <w:szCs w:val="24"/>
        </w:rPr>
      </w:pPr>
    </w:p>
    <w:p w14:paraId="65C6818D" w14:textId="77777777" w:rsidR="00DE51AA" w:rsidRPr="00DE51AA" w:rsidRDefault="00DE51AA" w:rsidP="00DE51AA">
      <w:pPr>
        <w:jc w:val="both"/>
        <w:rPr>
          <w:sz w:val="24"/>
          <w:szCs w:val="24"/>
        </w:rPr>
      </w:pPr>
      <w:r w:rsidRPr="00DE51AA">
        <w:rPr>
          <w:sz w:val="24"/>
          <w:szCs w:val="24"/>
        </w:rPr>
        <w:t>// include the library code:</w:t>
      </w:r>
    </w:p>
    <w:p w14:paraId="0B64DF8F" w14:textId="77777777" w:rsidR="00DE51AA" w:rsidRPr="00DE51AA" w:rsidRDefault="00DE51AA" w:rsidP="00DE51AA">
      <w:pPr>
        <w:jc w:val="both"/>
        <w:rPr>
          <w:sz w:val="24"/>
          <w:szCs w:val="24"/>
        </w:rPr>
      </w:pPr>
      <w:r w:rsidRPr="00DE51AA">
        <w:rPr>
          <w:sz w:val="24"/>
          <w:szCs w:val="24"/>
        </w:rPr>
        <w:t xml:space="preserve">#include &lt;LiquidCrystal.h&gt;               </w:t>
      </w:r>
    </w:p>
    <w:p w14:paraId="37E1228D" w14:textId="77777777" w:rsidR="00DE51AA" w:rsidRPr="00DE51AA" w:rsidRDefault="00DE51AA" w:rsidP="00DE51AA">
      <w:pPr>
        <w:jc w:val="both"/>
        <w:rPr>
          <w:sz w:val="24"/>
          <w:szCs w:val="24"/>
        </w:rPr>
      </w:pPr>
    </w:p>
    <w:p w14:paraId="52F75E80" w14:textId="77777777" w:rsidR="00DE51AA" w:rsidRPr="00DE51AA" w:rsidRDefault="00DE51AA" w:rsidP="00DE51AA">
      <w:pPr>
        <w:jc w:val="both"/>
        <w:rPr>
          <w:sz w:val="24"/>
          <w:szCs w:val="24"/>
        </w:rPr>
      </w:pPr>
      <w:r w:rsidRPr="00DE51AA">
        <w:rPr>
          <w:sz w:val="24"/>
          <w:szCs w:val="24"/>
        </w:rPr>
        <w:t>// initialize the library with the numbers of the interface pins</w:t>
      </w:r>
    </w:p>
    <w:p w14:paraId="76F14830" w14:textId="77777777" w:rsidR="00DE51AA" w:rsidRPr="00DE51AA" w:rsidRDefault="00DE51AA" w:rsidP="00DE51AA">
      <w:pPr>
        <w:jc w:val="both"/>
        <w:rPr>
          <w:sz w:val="24"/>
          <w:szCs w:val="24"/>
        </w:rPr>
      </w:pPr>
      <w:r w:rsidRPr="00DE51AA">
        <w:rPr>
          <w:sz w:val="24"/>
          <w:szCs w:val="24"/>
        </w:rPr>
        <w:t xml:space="preserve">LiquidCrystal lcd(11,12,14,15,16,17);  </w:t>
      </w:r>
    </w:p>
    <w:p w14:paraId="216B44A9" w14:textId="77777777" w:rsidR="00DE51AA" w:rsidRPr="00DE51AA" w:rsidRDefault="00DE51AA" w:rsidP="00DE51AA">
      <w:pPr>
        <w:jc w:val="both"/>
        <w:rPr>
          <w:sz w:val="24"/>
          <w:szCs w:val="24"/>
        </w:rPr>
      </w:pPr>
    </w:p>
    <w:p w14:paraId="2B35DE8A" w14:textId="77777777" w:rsidR="00DE51AA" w:rsidRPr="00DE51AA" w:rsidRDefault="00DE51AA" w:rsidP="00DE51AA">
      <w:pPr>
        <w:jc w:val="both"/>
        <w:rPr>
          <w:sz w:val="24"/>
          <w:szCs w:val="24"/>
        </w:rPr>
      </w:pPr>
      <w:r w:rsidRPr="00DE51AA">
        <w:rPr>
          <w:sz w:val="24"/>
          <w:szCs w:val="24"/>
        </w:rPr>
        <w:t>char Input[200];</w:t>
      </w:r>
    </w:p>
    <w:p w14:paraId="4CA71120" w14:textId="77777777" w:rsidR="00DE51AA" w:rsidRPr="00DE51AA" w:rsidRDefault="00DE51AA" w:rsidP="00DE51AA">
      <w:pPr>
        <w:jc w:val="both"/>
        <w:rPr>
          <w:sz w:val="24"/>
          <w:szCs w:val="24"/>
        </w:rPr>
      </w:pPr>
      <w:r w:rsidRPr="00DE51AA">
        <w:rPr>
          <w:sz w:val="24"/>
          <w:szCs w:val="24"/>
        </w:rPr>
        <w:t>char Longitude[100];</w:t>
      </w:r>
    </w:p>
    <w:p w14:paraId="4048CCEB" w14:textId="77777777" w:rsidR="00DE51AA" w:rsidRPr="00DE51AA" w:rsidRDefault="00DE51AA" w:rsidP="00DE51AA">
      <w:pPr>
        <w:jc w:val="both"/>
        <w:rPr>
          <w:sz w:val="24"/>
          <w:szCs w:val="24"/>
        </w:rPr>
      </w:pPr>
      <w:r w:rsidRPr="00DE51AA">
        <w:rPr>
          <w:sz w:val="24"/>
          <w:szCs w:val="24"/>
        </w:rPr>
        <w:t>char Latitude[100];</w:t>
      </w:r>
    </w:p>
    <w:p w14:paraId="43EA3A79" w14:textId="77777777" w:rsidR="00DE51AA" w:rsidRPr="00DE51AA" w:rsidRDefault="00DE51AA" w:rsidP="00DE51AA">
      <w:pPr>
        <w:jc w:val="both"/>
        <w:rPr>
          <w:sz w:val="24"/>
          <w:szCs w:val="24"/>
        </w:rPr>
      </w:pPr>
    </w:p>
    <w:p w14:paraId="0BD20B67" w14:textId="77777777" w:rsidR="00DE51AA" w:rsidRPr="00DE51AA" w:rsidRDefault="00DE51AA" w:rsidP="00DE51AA">
      <w:pPr>
        <w:jc w:val="both"/>
        <w:rPr>
          <w:sz w:val="24"/>
          <w:szCs w:val="24"/>
        </w:rPr>
      </w:pPr>
      <w:r w:rsidRPr="00DE51AA">
        <w:rPr>
          <w:sz w:val="24"/>
          <w:szCs w:val="24"/>
        </w:rPr>
        <w:t>String serialResponse = "";</w:t>
      </w:r>
    </w:p>
    <w:p w14:paraId="140C20EC" w14:textId="77777777" w:rsidR="00DE51AA" w:rsidRPr="00DE51AA" w:rsidRDefault="00DE51AA" w:rsidP="00DE51AA">
      <w:pPr>
        <w:jc w:val="both"/>
        <w:rPr>
          <w:sz w:val="24"/>
          <w:szCs w:val="24"/>
        </w:rPr>
      </w:pPr>
      <w:r w:rsidRPr="00DE51AA">
        <w:rPr>
          <w:sz w:val="24"/>
          <w:szCs w:val="24"/>
        </w:rPr>
        <w:t>String arr[22];</w:t>
      </w:r>
    </w:p>
    <w:p w14:paraId="3057C18C" w14:textId="77777777" w:rsidR="00DE51AA" w:rsidRPr="00DE51AA" w:rsidRDefault="00DE51AA" w:rsidP="00DE51AA">
      <w:pPr>
        <w:jc w:val="both"/>
        <w:rPr>
          <w:sz w:val="24"/>
          <w:szCs w:val="24"/>
        </w:rPr>
      </w:pPr>
    </w:p>
    <w:p w14:paraId="31A8DA19" w14:textId="77777777" w:rsidR="00DE51AA" w:rsidRPr="00DE51AA" w:rsidRDefault="00DE51AA" w:rsidP="00DE51AA">
      <w:pPr>
        <w:jc w:val="both"/>
        <w:rPr>
          <w:sz w:val="24"/>
          <w:szCs w:val="24"/>
        </w:rPr>
      </w:pPr>
      <w:r w:rsidRPr="00DE51AA">
        <w:rPr>
          <w:sz w:val="24"/>
          <w:szCs w:val="24"/>
        </w:rPr>
        <w:t xml:space="preserve">float Lon=79.047274;   </w:t>
      </w:r>
    </w:p>
    <w:p w14:paraId="35C3BA70" w14:textId="77777777" w:rsidR="00DE51AA" w:rsidRPr="00DE51AA" w:rsidRDefault="00DE51AA" w:rsidP="00DE51AA">
      <w:pPr>
        <w:jc w:val="both"/>
        <w:rPr>
          <w:sz w:val="24"/>
          <w:szCs w:val="24"/>
        </w:rPr>
      </w:pPr>
      <w:r w:rsidRPr="00DE51AA">
        <w:rPr>
          <w:sz w:val="24"/>
          <w:szCs w:val="24"/>
        </w:rPr>
        <w:t>float Lat=21.121621;</w:t>
      </w:r>
    </w:p>
    <w:p w14:paraId="30D42DDC" w14:textId="77777777" w:rsidR="00DE51AA" w:rsidRPr="00DE51AA" w:rsidRDefault="00DE51AA" w:rsidP="00DE51AA">
      <w:pPr>
        <w:jc w:val="both"/>
        <w:rPr>
          <w:sz w:val="24"/>
          <w:szCs w:val="24"/>
        </w:rPr>
      </w:pPr>
      <w:r w:rsidRPr="00DE51AA">
        <w:rPr>
          <w:sz w:val="24"/>
          <w:szCs w:val="24"/>
        </w:rPr>
        <w:t xml:space="preserve">// In Kilometers     </w:t>
      </w:r>
    </w:p>
    <w:p w14:paraId="56F01C39" w14:textId="77777777" w:rsidR="00DE51AA" w:rsidRPr="00DE51AA" w:rsidRDefault="00DE51AA" w:rsidP="00DE51AA">
      <w:pPr>
        <w:jc w:val="both"/>
        <w:rPr>
          <w:sz w:val="24"/>
          <w:szCs w:val="24"/>
        </w:rPr>
      </w:pPr>
      <w:r w:rsidRPr="00DE51AA">
        <w:rPr>
          <w:sz w:val="24"/>
          <w:szCs w:val="24"/>
        </w:rPr>
        <w:t>float radius_of_earth = 6378.1;</w:t>
      </w:r>
    </w:p>
    <w:p w14:paraId="5477A59A" w14:textId="77777777" w:rsidR="00DE51AA" w:rsidRPr="00DE51AA" w:rsidRDefault="00DE51AA" w:rsidP="00DE51AA">
      <w:pPr>
        <w:jc w:val="both"/>
        <w:rPr>
          <w:sz w:val="24"/>
          <w:szCs w:val="24"/>
        </w:rPr>
      </w:pPr>
    </w:p>
    <w:p w14:paraId="0D18D832" w14:textId="77777777" w:rsidR="00DE51AA" w:rsidRPr="00DE51AA" w:rsidRDefault="00DE51AA" w:rsidP="00DE51AA">
      <w:pPr>
        <w:jc w:val="both"/>
        <w:rPr>
          <w:sz w:val="24"/>
          <w:szCs w:val="24"/>
        </w:rPr>
      </w:pPr>
      <w:r w:rsidRPr="00DE51AA">
        <w:rPr>
          <w:sz w:val="24"/>
          <w:szCs w:val="24"/>
        </w:rPr>
        <w:t>int cnt=0;</w:t>
      </w:r>
    </w:p>
    <w:p w14:paraId="0D2AA213" w14:textId="77777777" w:rsidR="00DE51AA" w:rsidRPr="00DE51AA" w:rsidRDefault="00DE51AA" w:rsidP="00DE51AA">
      <w:pPr>
        <w:jc w:val="both"/>
        <w:rPr>
          <w:sz w:val="24"/>
          <w:szCs w:val="24"/>
        </w:rPr>
      </w:pPr>
    </w:p>
    <w:p w14:paraId="37987750" w14:textId="77777777" w:rsidR="00DE51AA" w:rsidRPr="00DE51AA" w:rsidRDefault="00DE51AA" w:rsidP="00DE51AA">
      <w:pPr>
        <w:jc w:val="both"/>
        <w:rPr>
          <w:sz w:val="24"/>
          <w:szCs w:val="24"/>
        </w:rPr>
      </w:pPr>
      <w:r w:rsidRPr="00DE51AA">
        <w:rPr>
          <w:sz w:val="24"/>
          <w:szCs w:val="24"/>
        </w:rPr>
        <w:lastRenderedPageBreak/>
        <w:t>void setup()</w:t>
      </w:r>
    </w:p>
    <w:p w14:paraId="6F260BAE" w14:textId="77777777" w:rsidR="00DE51AA" w:rsidRPr="00DE51AA" w:rsidRDefault="00DE51AA" w:rsidP="00DE51AA">
      <w:pPr>
        <w:jc w:val="both"/>
        <w:rPr>
          <w:sz w:val="24"/>
          <w:szCs w:val="24"/>
        </w:rPr>
      </w:pPr>
      <w:r w:rsidRPr="00DE51AA">
        <w:rPr>
          <w:sz w:val="24"/>
          <w:szCs w:val="24"/>
        </w:rPr>
        <w:t>{</w:t>
      </w:r>
    </w:p>
    <w:p w14:paraId="219B0753" w14:textId="77777777" w:rsidR="00DE51AA" w:rsidRPr="00DE51AA" w:rsidRDefault="00DE51AA" w:rsidP="00DE51AA">
      <w:pPr>
        <w:ind w:left="720"/>
        <w:jc w:val="both"/>
        <w:rPr>
          <w:sz w:val="24"/>
          <w:szCs w:val="24"/>
        </w:rPr>
      </w:pPr>
      <w:r w:rsidRPr="00DE51AA">
        <w:rPr>
          <w:sz w:val="24"/>
          <w:szCs w:val="24"/>
        </w:rPr>
        <w:t xml:space="preserve">    //SIM808 wakeup connected on pin 13 in IomaTic board</w:t>
      </w:r>
    </w:p>
    <w:p w14:paraId="5374D165" w14:textId="77777777" w:rsidR="00DE51AA" w:rsidRPr="00DE51AA" w:rsidRDefault="00DE51AA" w:rsidP="00DE51AA">
      <w:pPr>
        <w:ind w:left="720"/>
        <w:jc w:val="both"/>
        <w:rPr>
          <w:sz w:val="24"/>
          <w:szCs w:val="24"/>
        </w:rPr>
      </w:pPr>
      <w:r w:rsidRPr="00DE51AA">
        <w:rPr>
          <w:sz w:val="24"/>
          <w:szCs w:val="24"/>
        </w:rPr>
        <w:t xml:space="preserve">    pinMode(13,OUTPUT);              </w:t>
      </w:r>
    </w:p>
    <w:p w14:paraId="4391EC27" w14:textId="77777777" w:rsidR="00DE51AA" w:rsidRPr="00DE51AA" w:rsidRDefault="00DE51AA" w:rsidP="00DE51AA">
      <w:pPr>
        <w:ind w:left="720"/>
        <w:jc w:val="both"/>
        <w:rPr>
          <w:sz w:val="24"/>
          <w:szCs w:val="24"/>
        </w:rPr>
      </w:pPr>
      <w:r w:rsidRPr="00DE51AA">
        <w:rPr>
          <w:sz w:val="24"/>
          <w:szCs w:val="24"/>
        </w:rPr>
        <w:t xml:space="preserve">    //Initialize the SIM808 Module</w:t>
      </w:r>
    </w:p>
    <w:p w14:paraId="501D738D" w14:textId="77777777" w:rsidR="00DE51AA" w:rsidRPr="00DE51AA" w:rsidRDefault="00DE51AA" w:rsidP="00DE51AA">
      <w:pPr>
        <w:ind w:left="720"/>
        <w:jc w:val="both"/>
        <w:rPr>
          <w:sz w:val="24"/>
          <w:szCs w:val="24"/>
        </w:rPr>
      </w:pPr>
      <w:r w:rsidRPr="00DE51AA">
        <w:rPr>
          <w:sz w:val="24"/>
          <w:szCs w:val="24"/>
        </w:rPr>
        <w:t xml:space="preserve">    digitalWrite(13, HIGH);           </w:t>
      </w:r>
    </w:p>
    <w:p w14:paraId="14E6CAD5" w14:textId="77777777" w:rsidR="00DE51AA" w:rsidRPr="00DE51AA" w:rsidRDefault="00DE51AA" w:rsidP="00DE51AA">
      <w:pPr>
        <w:ind w:left="720"/>
        <w:jc w:val="both"/>
        <w:rPr>
          <w:sz w:val="24"/>
          <w:szCs w:val="24"/>
        </w:rPr>
      </w:pPr>
      <w:r w:rsidRPr="00DE51AA">
        <w:rPr>
          <w:sz w:val="24"/>
          <w:szCs w:val="24"/>
        </w:rPr>
        <w:t xml:space="preserve">    delay(1000);</w:t>
      </w:r>
    </w:p>
    <w:p w14:paraId="7500025A" w14:textId="77777777" w:rsidR="00DE51AA" w:rsidRPr="00DE51AA" w:rsidRDefault="00DE51AA" w:rsidP="00DE51AA">
      <w:pPr>
        <w:ind w:left="720"/>
        <w:jc w:val="both"/>
        <w:rPr>
          <w:sz w:val="24"/>
          <w:szCs w:val="24"/>
        </w:rPr>
      </w:pPr>
      <w:r w:rsidRPr="00DE51AA">
        <w:rPr>
          <w:sz w:val="24"/>
          <w:szCs w:val="24"/>
        </w:rPr>
        <w:t xml:space="preserve">    //Sending wake up signal to SIM808 Module</w:t>
      </w:r>
    </w:p>
    <w:p w14:paraId="1C6720A5" w14:textId="77777777" w:rsidR="00DE51AA" w:rsidRPr="00DE51AA" w:rsidRDefault="00DE51AA" w:rsidP="00DE51AA">
      <w:pPr>
        <w:ind w:left="720"/>
        <w:jc w:val="both"/>
        <w:rPr>
          <w:sz w:val="24"/>
          <w:szCs w:val="24"/>
        </w:rPr>
      </w:pPr>
      <w:r w:rsidRPr="00DE51AA">
        <w:rPr>
          <w:sz w:val="24"/>
          <w:szCs w:val="24"/>
        </w:rPr>
        <w:t xml:space="preserve">    digitalWrite(13, LOW);           </w:t>
      </w:r>
    </w:p>
    <w:p w14:paraId="3B5C2DC9" w14:textId="77777777" w:rsidR="00DE51AA" w:rsidRPr="00DE51AA" w:rsidRDefault="00DE51AA" w:rsidP="00DE51AA">
      <w:pPr>
        <w:ind w:left="720"/>
        <w:jc w:val="both"/>
        <w:rPr>
          <w:sz w:val="24"/>
          <w:szCs w:val="24"/>
        </w:rPr>
      </w:pPr>
      <w:r w:rsidRPr="00DE51AA">
        <w:rPr>
          <w:sz w:val="24"/>
          <w:szCs w:val="24"/>
        </w:rPr>
        <w:t xml:space="preserve">    delay(1000);</w:t>
      </w:r>
    </w:p>
    <w:p w14:paraId="5A555BAC" w14:textId="77777777" w:rsidR="00DE51AA" w:rsidRPr="00DE51AA" w:rsidRDefault="00DE51AA" w:rsidP="00DE51AA">
      <w:pPr>
        <w:ind w:left="720"/>
        <w:jc w:val="both"/>
        <w:rPr>
          <w:sz w:val="24"/>
          <w:szCs w:val="24"/>
        </w:rPr>
      </w:pPr>
      <w:r w:rsidRPr="00DE51AA">
        <w:rPr>
          <w:sz w:val="24"/>
          <w:szCs w:val="24"/>
        </w:rPr>
        <w:t xml:space="preserve">    //Keeping SIM808 in active/wakeup state</w:t>
      </w:r>
    </w:p>
    <w:p w14:paraId="17AAC5A8" w14:textId="77777777" w:rsidR="00DE51AA" w:rsidRPr="00DE51AA" w:rsidRDefault="00DE51AA" w:rsidP="00DE51AA">
      <w:pPr>
        <w:ind w:left="720"/>
        <w:jc w:val="both"/>
        <w:rPr>
          <w:sz w:val="24"/>
          <w:szCs w:val="24"/>
        </w:rPr>
      </w:pPr>
      <w:r w:rsidRPr="00DE51AA">
        <w:rPr>
          <w:sz w:val="24"/>
          <w:szCs w:val="24"/>
        </w:rPr>
        <w:t xml:space="preserve">    digitalWrite(13, HIGH);          </w:t>
      </w:r>
    </w:p>
    <w:p w14:paraId="0D6D6E4A" w14:textId="77777777" w:rsidR="00DE51AA" w:rsidRPr="00DE51AA" w:rsidRDefault="00DE51AA" w:rsidP="00DE51AA">
      <w:pPr>
        <w:ind w:left="720"/>
        <w:jc w:val="both"/>
        <w:rPr>
          <w:sz w:val="24"/>
          <w:szCs w:val="24"/>
        </w:rPr>
      </w:pPr>
      <w:r w:rsidRPr="00DE51AA">
        <w:rPr>
          <w:sz w:val="24"/>
          <w:szCs w:val="24"/>
        </w:rPr>
        <w:t xml:space="preserve">    delay(3000);</w:t>
      </w:r>
    </w:p>
    <w:p w14:paraId="3A2CBF76" w14:textId="77777777" w:rsidR="00DE51AA" w:rsidRPr="00DE51AA" w:rsidRDefault="00DE51AA" w:rsidP="00DE51AA">
      <w:pPr>
        <w:ind w:left="720"/>
        <w:jc w:val="both"/>
        <w:rPr>
          <w:sz w:val="24"/>
          <w:szCs w:val="24"/>
        </w:rPr>
      </w:pPr>
      <w:r w:rsidRPr="00DE51AA">
        <w:rPr>
          <w:sz w:val="24"/>
          <w:szCs w:val="24"/>
        </w:rPr>
        <w:t xml:space="preserve">    //Initialize the LCD in 16x2 mode</w:t>
      </w:r>
    </w:p>
    <w:p w14:paraId="61B9DCA5" w14:textId="77777777" w:rsidR="00DE51AA" w:rsidRPr="00DE51AA" w:rsidRDefault="00DE51AA" w:rsidP="00DE51AA">
      <w:pPr>
        <w:ind w:left="720"/>
        <w:jc w:val="both"/>
        <w:rPr>
          <w:sz w:val="24"/>
          <w:szCs w:val="24"/>
        </w:rPr>
      </w:pPr>
      <w:r w:rsidRPr="00DE51AA">
        <w:rPr>
          <w:sz w:val="24"/>
          <w:szCs w:val="24"/>
        </w:rPr>
        <w:t xml:space="preserve">    lcd.begin(16, 2);                     </w:t>
      </w:r>
    </w:p>
    <w:p w14:paraId="32528A6C" w14:textId="77777777" w:rsidR="00DE51AA" w:rsidRPr="00DE51AA" w:rsidRDefault="00DE51AA" w:rsidP="00DE51AA">
      <w:pPr>
        <w:ind w:left="720"/>
        <w:jc w:val="both"/>
        <w:rPr>
          <w:sz w:val="24"/>
          <w:szCs w:val="24"/>
        </w:rPr>
      </w:pPr>
      <w:r w:rsidRPr="00DE51AA">
        <w:rPr>
          <w:sz w:val="24"/>
          <w:szCs w:val="24"/>
        </w:rPr>
        <w:t xml:space="preserve">    delay(100);   </w:t>
      </w:r>
    </w:p>
    <w:p w14:paraId="23951AF7" w14:textId="77777777" w:rsidR="00DE51AA" w:rsidRPr="00DE51AA" w:rsidRDefault="00DE51AA" w:rsidP="00DE51AA">
      <w:pPr>
        <w:ind w:left="720"/>
        <w:jc w:val="both"/>
        <w:rPr>
          <w:sz w:val="24"/>
          <w:szCs w:val="24"/>
        </w:rPr>
      </w:pPr>
      <w:r w:rsidRPr="00DE51AA">
        <w:rPr>
          <w:sz w:val="24"/>
          <w:szCs w:val="24"/>
        </w:rPr>
        <w:t xml:space="preserve">    //Set cursor at first character/coloumn of first line/row</w:t>
      </w:r>
    </w:p>
    <w:p w14:paraId="2A384562" w14:textId="77777777" w:rsidR="00DE51AA" w:rsidRPr="00DE51AA" w:rsidRDefault="00DE51AA" w:rsidP="00DE51AA">
      <w:pPr>
        <w:ind w:left="720"/>
        <w:jc w:val="both"/>
        <w:rPr>
          <w:sz w:val="24"/>
          <w:szCs w:val="24"/>
        </w:rPr>
      </w:pPr>
      <w:r w:rsidRPr="00DE51AA">
        <w:rPr>
          <w:sz w:val="24"/>
          <w:szCs w:val="24"/>
        </w:rPr>
        <w:t xml:space="preserve">    lcd.setCursor(0,0);                   </w:t>
      </w:r>
    </w:p>
    <w:p w14:paraId="4BCA774C" w14:textId="77777777" w:rsidR="00DE51AA" w:rsidRPr="00DE51AA" w:rsidRDefault="00DE51AA" w:rsidP="00DE51AA">
      <w:pPr>
        <w:ind w:left="720"/>
        <w:jc w:val="both"/>
        <w:rPr>
          <w:sz w:val="24"/>
          <w:szCs w:val="24"/>
        </w:rPr>
      </w:pPr>
      <w:r w:rsidRPr="00DE51AA">
        <w:rPr>
          <w:sz w:val="24"/>
          <w:szCs w:val="24"/>
        </w:rPr>
        <w:t xml:space="preserve">    //Print the message as metioned cursor location</w:t>
      </w:r>
    </w:p>
    <w:p w14:paraId="314F8F61" w14:textId="77777777" w:rsidR="00DE51AA" w:rsidRPr="00DE51AA" w:rsidRDefault="00DE51AA" w:rsidP="00DE51AA">
      <w:pPr>
        <w:ind w:left="720"/>
        <w:jc w:val="both"/>
        <w:rPr>
          <w:sz w:val="24"/>
          <w:szCs w:val="24"/>
        </w:rPr>
      </w:pPr>
      <w:r w:rsidRPr="00DE51AA">
        <w:rPr>
          <w:sz w:val="24"/>
          <w:szCs w:val="24"/>
        </w:rPr>
        <w:t xml:space="preserve">    lcd.print("     IomaTic        ");    </w:t>
      </w:r>
    </w:p>
    <w:p w14:paraId="543C3DE0" w14:textId="77777777" w:rsidR="00DE51AA" w:rsidRPr="00DE51AA" w:rsidRDefault="00DE51AA" w:rsidP="00DE51AA">
      <w:pPr>
        <w:ind w:left="720"/>
        <w:jc w:val="both"/>
        <w:rPr>
          <w:sz w:val="24"/>
          <w:szCs w:val="24"/>
        </w:rPr>
      </w:pPr>
      <w:r w:rsidRPr="00DE51AA">
        <w:rPr>
          <w:sz w:val="24"/>
          <w:szCs w:val="24"/>
        </w:rPr>
        <w:t xml:space="preserve">    //Set cursor at first character/coloumn of first line/row</w:t>
      </w:r>
    </w:p>
    <w:p w14:paraId="261E98B6" w14:textId="77777777" w:rsidR="00DE51AA" w:rsidRPr="00DE51AA" w:rsidRDefault="00DE51AA" w:rsidP="00DE51AA">
      <w:pPr>
        <w:ind w:left="720"/>
        <w:jc w:val="both"/>
        <w:rPr>
          <w:sz w:val="24"/>
          <w:szCs w:val="24"/>
        </w:rPr>
      </w:pPr>
      <w:r w:rsidRPr="00DE51AA">
        <w:rPr>
          <w:sz w:val="24"/>
          <w:szCs w:val="24"/>
        </w:rPr>
        <w:t xml:space="preserve">    lcd.setCursor(0,1);                  </w:t>
      </w:r>
    </w:p>
    <w:p w14:paraId="7ED54BE4" w14:textId="77777777" w:rsidR="00DE51AA" w:rsidRPr="00DE51AA" w:rsidRDefault="00DE51AA" w:rsidP="00DE51AA">
      <w:pPr>
        <w:ind w:left="720"/>
        <w:jc w:val="both"/>
        <w:rPr>
          <w:sz w:val="24"/>
          <w:szCs w:val="24"/>
        </w:rPr>
      </w:pPr>
      <w:r w:rsidRPr="00DE51AA">
        <w:rPr>
          <w:sz w:val="24"/>
          <w:szCs w:val="24"/>
        </w:rPr>
        <w:t xml:space="preserve">    //Print the message as metioned cursor location</w:t>
      </w:r>
    </w:p>
    <w:p w14:paraId="57CD587F" w14:textId="77777777" w:rsidR="00DE51AA" w:rsidRPr="00DE51AA" w:rsidRDefault="00DE51AA" w:rsidP="00DE51AA">
      <w:pPr>
        <w:ind w:left="720"/>
        <w:jc w:val="both"/>
        <w:rPr>
          <w:sz w:val="24"/>
          <w:szCs w:val="24"/>
        </w:rPr>
      </w:pPr>
      <w:r w:rsidRPr="00DE51AA">
        <w:rPr>
          <w:sz w:val="24"/>
          <w:szCs w:val="24"/>
        </w:rPr>
        <w:t xml:space="preserve">    lcd.print("GPS Location.........");     </w:t>
      </w:r>
    </w:p>
    <w:p w14:paraId="7BC8E4E9" w14:textId="77777777" w:rsidR="00DE51AA" w:rsidRPr="00DE51AA" w:rsidRDefault="00DE51AA" w:rsidP="00DE51AA">
      <w:pPr>
        <w:ind w:left="720"/>
        <w:jc w:val="both"/>
        <w:rPr>
          <w:sz w:val="24"/>
          <w:szCs w:val="24"/>
        </w:rPr>
      </w:pPr>
      <w:r w:rsidRPr="00DE51AA">
        <w:rPr>
          <w:sz w:val="24"/>
          <w:szCs w:val="24"/>
        </w:rPr>
        <w:t xml:space="preserve">    //Initialize a serial communication with baud rate 9600</w:t>
      </w:r>
    </w:p>
    <w:p w14:paraId="6502CA9C" w14:textId="77777777" w:rsidR="00DE51AA" w:rsidRPr="00DE51AA" w:rsidRDefault="00DE51AA" w:rsidP="00DE51AA">
      <w:pPr>
        <w:ind w:left="720"/>
        <w:jc w:val="both"/>
        <w:rPr>
          <w:sz w:val="24"/>
          <w:szCs w:val="24"/>
        </w:rPr>
      </w:pPr>
      <w:r w:rsidRPr="00DE51AA">
        <w:rPr>
          <w:sz w:val="24"/>
          <w:szCs w:val="24"/>
        </w:rPr>
        <w:t xml:space="preserve">    Serial.begin(9600);                   </w:t>
      </w:r>
    </w:p>
    <w:p w14:paraId="3723A833" w14:textId="77777777" w:rsidR="00DE51AA" w:rsidRPr="00DE51AA" w:rsidRDefault="00DE51AA" w:rsidP="00DE51AA">
      <w:pPr>
        <w:ind w:left="720"/>
        <w:jc w:val="both"/>
        <w:rPr>
          <w:sz w:val="24"/>
          <w:szCs w:val="24"/>
        </w:rPr>
      </w:pPr>
      <w:r w:rsidRPr="00DE51AA">
        <w:rPr>
          <w:sz w:val="24"/>
          <w:szCs w:val="24"/>
        </w:rPr>
        <w:t xml:space="preserve">    delay(500);</w:t>
      </w:r>
    </w:p>
    <w:p w14:paraId="6DF88B16" w14:textId="77777777" w:rsidR="00DE51AA" w:rsidRPr="00DE51AA" w:rsidRDefault="00DE51AA" w:rsidP="00DE51AA">
      <w:pPr>
        <w:ind w:left="720"/>
        <w:jc w:val="both"/>
        <w:rPr>
          <w:sz w:val="24"/>
          <w:szCs w:val="24"/>
        </w:rPr>
      </w:pPr>
    </w:p>
    <w:p w14:paraId="72FCADAC" w14:textId="77777777" w:rsidR="00DE51AA" w:rsidRPr="00DE51AA" w:rsidRDefault="00DE51AA" w:rsidP="00DE51AA">
      <w:pPr>
        <w:ind w:left="720"/>
        <w:jc w:val="both"/>
        <w:rPr>
          <w:sz w:val="24"/>
          <w:szCs w:val="24"/>
        </w:rPr>
      </w:pPr>
      <w:r w:rsidRPr="00DE51AA">
        <w:rPr>
          <w:sz w:val="24"/>
          <w:szCs w:val="24"/>
        </w:rPr>
        <w:t xml:space="preserve">    Serial.print("AT+CGNSPWR=1\r\n");</w:t>
      </w:r>
    </w:p>
    <w:p w14:paraId="629F81DD" w14:textId="77777777" w:rsidR="00DE51AA" w:rsidRPr="00DE51AA" w:rsidRDefault="00DE51AA" w:rsidP="00DE51AA">
      <w:pPr>
        <w:ind w:left="720"/>
        <w:jc w:val="both"/>
        <w:rPr>
          <w:sz w:val="24"/>
          <w:szCs w:val="24"/>
        </w:rPr>
      </w:pPr>
      <w:r w:rsidRPr="00DE51AA">
        <w:rPr>
          <w:sz w:val="24"/>
          <w:szCs w:val="24"/>
        </w:rPr>
        <w:t xml:space="preserve">    delay(2000);</w:t>
      </w:r>
    </w:p>
    <w:p w14:paraId="1C45E829" w14:textId="77777777" w:rsidR="00DE51AA" w:rsidRPr="00DE51AA" w:rsidRDefault="00DE51AA" w:rsidP="00DE51AA">
      <w:pPr>
        <w:ind w:left="720"/>
        <w:jc w:val="both"/>
        <w:rPr>
          <w:sz w:val="24"/>
          <w:szCs w:val="24"/>
        </w:rPr>
      </w:pPr>
      <w:r w:rsidRPr="00DE51AA">
        <w:rPr>
          <w:sz w:val="24"/>
          <w:szCs w:val="24"/>
        </w:rPr>
        <w:t xml:space="preserve">  </w:t>
      </w:r>
    </w:p>
    <w:p w14:paraId="40E81D73" w14:textId="77777777" w:rsidR="00DE51AA" w:rsidRPr="00DE51AA" w:rsidRDefault="00DE51AA" w:rsidP="00DE51AA">
      <w:pPr>
        <w:ind w:left="720"/>
        <w:jc w:val="both"/>
        <w:rPr>
          <w:sz w:val="24"/>
          <w:szCs w:val="24"/>
        </w:rPr>
      </w:pPr>
      <w:r w:rsidRPr="00DE51AA">
        <w:rPr>
          <w:sz w:val="24"/>
          <w:szCs w:val="24"/>
        </w:rPr>
        <w:t>//    Serial.print("AT+CGNSTST=1\r\n");</w:t>
      </w:r>
    </w:p>
    <w:p w14:paraId="23BE933B" w14:textId="77777777" w:rsidR="00DE51AA" w:rsidRPr="00DE51AA" w:rsidRDefault="00DE51AA" w:rsidP="00DE51AA">
      <w:pPr>
        <w:ind w:left="720"/>
        <w:jc w:val="both"/>
        <w:rPr>
          <w:sz w:val="24"/>
          <w:szCs w:val="24"/>
        </w:rPr>
      </w:pPr>
      <w:r w:rsidRPr="00DE51AA">
        <w:rPr>
          <w:sz w:val="24"/>
          <w:szCs w:val="24"/>
        </w:rPr>
        <w:t>//    delay(2000);</w:t>
      </w:r>
    </w:p>
    <w:p w14:paraId="6122F8BA" w14:textId="77777777" w:rsidR="00DE51AA" w:rsidRPr="00DE51AA" w:rsidRDefault="00DE51AA" w:rsidP="00DE51AA">
      <w:pPr>
        <w:ind w:left="720"/>
        <w:jc w:val="both"/>
        <w:rPr>
          <w:sz w:val="24"/>
          <w:szCs w:val="24"/>
        </w:rPr>
      </w:pPr>
    </w:p>
    <w:p w14:paraId="15ACDD8D" w14:textId="77777777" w:rsidR="00DE51AA" w:rsidRPr="00DE51AA" w:rsidRDefault="00DE51AA" w:rsidP="00DE51AA">
      <w:pPr>
        <w:ind w:left="720"/>
        <w:jc w:val="both"/>
        <w:rPr>
          <w:sz w:val="24"/>
          <w:szCs w:val="24"/>
        </w:rPr>
      </w:pPr>
      <w:r w:rsidRPr="00DE51AA">
        <w:rPr>
          <w:sz w:val="24"/>
          <w:szCs w:val="24"/>
        </w:rPr>
        <w:t xml:space="preserve">    Serial.print("AT+CGNSSEQ=\"RMC\"\r\n");</w:t>
      </w:r>
    </w:p>
    <w:p w14:paraId="23BC25DE" w14:textId="77777777" w:rsidR="00DE51AA" w:rsidRPr="00DE51AA" w:rsidRDefault="00DE51AA" w:rsidP="00DE51AA">
      <w:pPr>
        <w:ind w:left="720"/>
        <w:jc w:val="both"/>
        <w:rPr>
          <w:sz w:val="24"/>
          <w:szCs w:val="24"/>
        </w:rPr>
      </w:pPr>
      <w:r w:rsidRPr="00DE51AA">
        <w:rPr>
          <w:sz w:val="24"/>
          <w:szCs w:val="24"/>
        </w:rPr>
        <w:t xml:space="preserve">    delay(2000);</w:t>
      </w:r>
    </w:p>
    <w:p w14:paraId="04057F9B" w14:textId="77777777" w:rsidR="00DE51AA" w:rsidRPr="00DE51AA" w:rsidRDefault="00DE51AA" w:rsidP="00DE51AA">
      <w:pPr>
        <w:ind w:left="720"/>
        <w:jc w:val="both"/>
        <w:rPr>
          <w:sz w:val="24"/>
          <w:szCs w:val="24"/>
        </w:rPr>
      </w:pPr>
      <w:r w:rsidRPr="00DE51AA">
        <w:rPr>
          <w:sz w:val="24"/>
          <w:szCs w:val="24"/>
        </w:rPr>
        <w:t xml:space="preserve">    </w:t>
      </w:r>
    </w:p>
    <w:p w14:paraId="61FD1B7F" w14:textId="77777777" w:rsidR="00DE51AA" w:rsidRPr="00DE51AA" w:rsidRDefault="00DE51AA" w:rsidP="00DE51AA">
      <w:pPr>
        <w:jc w:val="both"/>
        <w:rPr>
          <w:sz w:val="24"/>
          <w:szCs w:val="24"/>
        </w:rPr>
      </w:pPr>
      <w:r w:rsidRPr="00DE51AA">
        <w:rPr>
          <w:sz w:val="24"/>
          <w:szCs w:val="24"/>
        </w:rPr>
        <w:t xml:space="preserve">  }</w:t>
      </w:r>
    </w:p>
    <w:p w14:paraId="4614CE33" w14:textId="77777777" w:rsidR="00DE51AA" w:rsidRPr="00DE51AA" w:rsidRDefault="00DE51AA" w:rsidP="00DE51AA">
      <w:pPr>
        <w:jc w:val="both"/>
        <w:rPr>
          <w:sz w:val="24"/>
          <w:szCs w:val="24"/>
        </w:rPr>
      </w:pPr>
    </w:p>
    <w:p w14:paraId="2737460F" w14:textId="77777777" w:rsidR="00DE51AA" w:rsidRPr="00DE51AA" w:rsidRDefault="00DE51AA" w:rsidP="00DE51AA">
      <w:pPr>
        <w:jc w:val="both"/>
        <w:rPr>
          <w:sz w:val="24"/>
          <w:szCs w:val="24"/>
        </w:rPr>
      </w:pPr>
    </w:p>
    <w:p w14:paraId="0E876486" w14:textId="77777777" w:rsidR="00DE51AA" w:rsidRPr="00DE51AA" w:rsidRDefault="00DE51AA" w:rsidP="00DE51AA">
      <w:pPr>
        <w:jc w:val="both"/>
        <w:rPr>
          <w:sz w:val="24"/>
          <w:szCs w:val="24"/>
        </w:rPr>
      </w:pPr>
      <w:r w:rsidRPr="00DE51AA">
        <w:rPr>
          <w:sz w:val="24"/>
          <w:szCs w:val="24"/>
        </w:rPr>
        <w:t xml:space="preserve">void loop() </w:t>
      </w:r>
    </w:p>
    <w:p w14:paraId="4FB57AB5" w14:textId="2ED102C0" w:rsidR="00DE51AA" w:rsidRPr="00DE51AA" w:rsidRDefault="00DE51AA" w:rsidP="00DE51AA">
      <w:pPr>
        <w:jc w:val="both"/>
        <w:rPr>
          <w:sz w:val="24"/>
          <w:szCs w:val="24"/>
        </w:rPr>
      </w:pPr>
      <w:r w:rsidRPr="00DE51AA">
        <w:rPr>
          <w:sz w:val="24"/>
          <w:szCs w:val="24"/>
        </w:rPr>
        <w:t xml:space="preserve">{   </w:t>
      </w:r>
    </w:p>
    <w:p w14:paraId="7F250CC4" w14:textId="7E4EC463" w:rsidR="00DE51AA" w:rsidRPr="00DE51AA" w:rsidRDefault="00DE51AA" w:rsidP="00DE51AA">
      <w:pPr>
        <w:ind w:left="720"/>
        <w:jc w:val="both"/>
        <w:rPr>
          <w:sz w:val="24"/>
          <w:szCs w:val="24"/>
        </w:rPr>
      </w:pPr>
      <w:r w:rsidRPr="00DE51AA">
        <w:rPr>
          <w:sz w:val="24"/>
          <w:szCs w:val="24"/>
        </w:rPr>
        <w:t xml:space="preserve">    GetLocation();    </w:t>
      </w:r>
    </w:p>
    <w:p w14:paraId="4B67B1D1" w14:textId="77777777" w:rsidR="00DE51AA" w:rsidRPr="00DE51AA" w:rsidRDefault="00DE51AA" w:rsidP="00DE51AA">
      <w:pPr>
        <w:ind w:left="720"/>
        <w:jc w:val="both"/>
        <w:rPr>
          <w:sz w:val="24"/>
          <w:szCs w:val="24"/>
        </w:rPr>
      </w:pPr>
      <w:r w:rsidRPr="00DE51AA">
        <w:rPr>
          <w:sz w:val="24"/>
          <w:szCs w:val="24"/>
        </w:rPr>
        <w:t xml:space="preserve">    delay(1000);</w:t>
      </w:r>
    </w:p>
    <w:p w14:paraId="641D7577" w14:textId="77777777" w:rsidR="00DE51AA" w:rsidRPr="00DE51AA" w:rsidRDefault="00DE51AA" w:rsidP="00DE51AA">
      <w:pPr>
        <w:jc w:val="both"/>
        <w:rPr>
          <w:sz w:val="24"/>
          <w:szCs w:val="24"/>
        </w:rPr>
      </w:pPr>
      <w:r w:rsidRPr="00DE51AA">
        <w:rPr>
          <w:sz w:val="24"/>
          <w:szCs w:val="24"/>
        </w:rPr>
        <w:t>}</w:t>
      </w:r>
    </w:p>
    <w:p w14:paraId="59304E90" w14:textId="77777777" w:rsidR="00DE51AA" w:rsidRPr="00DE51AA" w:rsidRDefault="00DE51AA" w:rsidP="00DE51AA">
      <w:pPr>
        <w:jc w:val="both"/>
        <w:rPr>
          <w:sz w:val="24"/>
          <w:szCs w:val="24"/>
        </w:rPr>
      </w:pPr>
    </w:p>
    <w:p w14:paraId="2D42DF94" w14:textId="77777777" w:rsidR="00DE51AA" w:rsidRPr="00DE51AA" w:rsidRDefault="00DE51AA" w:rsidP="00DE51AA">
      <w:pPr>
        <w:jc w:val="both"/>
        <w:rPr>
          <w:sz w:val="24"/>
          <w:szCs w:val="24"/>
        </w:rPr>
      </w:pPr>
    </w:p>
    <w:p w14:paraId="7987EE81" w14:textId="77777777" w:rsidR="00DE51AA" w:rsidRPr="00DE51AA" w:rsidRDefault="00DE51AA" w:rsidP="00DE51AA">
      <w:pPr>
        <w:jc w:val="both"/>
        <w:rPr>
          <w:sz w:val="24"/>
          <w:szCs w:val="24"/>
        </w:rPr>
      </w:pPr>
      <w:r w:rsidRPr="00DE51AA">
        <w:rPr>
          <w:sz w:val="24"/>
          <w:szCs w:val="24"/>
        </w:rPr>
        <w:t>void GetLocation()</w:t>
      </w:r>
    </w:p>
    <w:p w14:paraId="6ED5BE7A" w14:textId="77777777" w:rsidR="00DE51AA" w:rsidRPr="00DE51AA" w:rsidRDefault="00DE51AA" w:rsidP="00DE51AA">
      <w:pPr>
        <w:jc w:val="both"/>
        <w:rPr>
          <w:sz w:val="24"/>
          <w:szCs w:val="24"/>
        </w:rPr>
      </w:pPr>
      <w:r w:rsidRPr="00DE51AA">
        <w:rPr>
          <w:sz w:val="24"/>
          <w:szCs w:val="24"/>
        </w:rPr>
        <w:t>{</w:t>
      </w:r>
    </w:p>
    <w:p w14:paraId="18F932A7" w14:textId="77777777" w:rsidR="00DE51AA" w:rsidRPr="00DE51AA" w:rsidRDefault="00DE51AA" w:rsidP="00DE51AA">
      <w:pPr>
        <w:ind w:left="720"/>
        <w:jc w:val="both"/>
        <w:rPr>
          <w:sz w:val="24"/>
          <w:szCs w:val="24"/>
        </w:rPr>
      </w:pPr>
      <w:r w:rsidRPr="00DE51AA">
        <w:rPr>
          <w:sz w:val="24"/>
          <w:szCs w:val="24"/>
        </w:rPr>
        <w:t xml:space="preserve">   // OPERATOR (GPS Location)</w:t>
      </w:r>
    </w:p>
    <w:p w14:paraId="2B18EC8A" w14:textId="77777777" w:rsidR="00DE51AA" w:rsidRPr="00DE51AA" w:rsidRDefault="00DE51AA" w:rsidP="00DE51AA">
      <w:pPr>
        <w:ind w:left="720"/>
        <w:jc w:val="both"/>
        <w:rPr>
          <w:sz w:val="24"/>
          <w:szCs w:val="24"/>
        </w:rPr>
      </w:pPr>
      <w:r w:rsidRPr="00DE51AA">
        <w:rPr>
          <w:sz w:val="24"/>
          <w:szCs w:val="24"/>
        </w:rPr>
        <w:t xml:space="preserve">   Serial.print("AT+CGNSINF\r\n");                   </w:t>
      </w:r>
    </w:p>
    <w:p w14:paraId="763722A0" w14:textId="34515476" w:rsidR="00DE51AA" w:rsidRPr="00DE51AA" w:rsidRDefault="00DE51AA" w:rsidP="00DE51AA">
      <w:pPr>
        <w:ind w:left="720"/>
        <w:jc w:val="both"/>
        <w:rPr>
          <w:sz w:val="24"/>
          <w:szCs w:val="24"/>
        </w:rPr>
      </w:pPr>
      <w:r w:rsidRPr="00DE51AA">
        <w:rPr>
          <w:sz w:val="24"/>
          <w:szCs w:val="24"/>
        </w:rPr>
        <w:t xml:space="preserve">    // find operator name between two double quotes</w:t>
      </w:r>
    </w:p>
    <w:p w14:paraId="3C3852AE" w14:textId="46C19F46" w:rsidR="00DE51AA" w:rsidRPr="00DE51AA" w:rsidRDefault="00DE51AA" w:rsidP="00DE51AA">
      <w:pPr>
        <w:ind w:left="720"/>
        <w:jc w:val="both"/>
        <w:rPr>
          <w:sz w:val="24"/>
          <w:szCs w:val="24"/>
        </w:rPr>
      </w:pPr>
      <w:r w:rsidRPr="00DE51AA">
        <w:rPr>
          <w:sz w:val="24"/>
          <w:szCs w:val="24"/>
        </w:rPr>
        <w:t xml:space="preserve">    if (Serial.find("+CGNSINF: "))                    </w:t>
      </w:r>
    </w:p>
    <w:p w14:paraId="57C8AF1B" w14:textId="09D0A728" w:rsidR="00DE51AA" w:rsidRPr="00DE51AA" w:rsidRDefault="00DE51AA" w:rsidP="00DE51AA">
      <w:pPr>
        <w:ind w:left="720"/>
        <w:jc w:val="both"/>
        <w:rPr>
          <w:sz w:val="24"/>
          <w:szCs w:val="24"/>
        </w:rPr>
      </w:pPr>
      <w:r w:rsidRPr="00DE51AA">
        <w:rPr>
          <w:sz w:val="24"/>
          <w:szCs w:val="24"/>
        </w:rPr>
        <w:t xml:space="preserve">    { </w:t>
      </w:r>
    </w:p>
    <w:p w14:paraId="48F28D1A" w14:textId="77777777" w:rsidR="00DE51AA" w:rsidRPr="00DE51AA" w:rsidRDefault="00DE51AA" w:rsidP="00DE51AA">
      <w:pPr>
        <w:ind w:left="1440"/>
        <w:jc w:val="both"/>
        <w:rPr>
          <w:sz w:val="24"/>
          <w:szCs w:val="24"/>
        </w:rPr>
      </w:pPr>
      <w:r w:rsidRPr="00DE51AA">
        <w:rPr>
          <w:sz w:val="24"/>
          <w:szCs w:val="24"/>
        </w:rPr>
        <w:lastRenderedPageBreak/>
        <w:t xml:space="preserve">          serialResponse = Serial.readStringUntil('\r\n');</w:t>
      </w:r>
    </w:p>
    <w:p w14:paraId="1C1C06AC" w14:textId="77777777" w:rsidR="00DE51AA" w:rsidRPr="00DE51AA" w:rsidRDefault="00DE51AA" w:rsidP="00DE51AA">
      <w:pPr>
        <w:ind w:left="1440"/>
        <w:jc w:val="both"/>
        <w:rPr>
          <w:sz w:val="24"/>
          <w:szCs w:val="24"/>
        </w:rPr>
      </w:pPr>
      <w:r w:rsidRPr="00DE51AA">
        <w:rPr>
          <w:sz w:val="24"/>
          <w:szCs w:val="24"/>
        </w:rPr>
        <w:t xml:space="preserve">          cnt=0;</w:t>
      </w:r>
    </w:p>
    <w:p w14:paraId="7A38C15C" w14:textId="77777777" w:rsidR="00DE51AA" w:rsidRPr="00DE51AA" w:rsidRDefault="00DE51AA" w:rsidP="00DE51AA">
      <w:pPr>
        <w:ind w:left="1440"/>
        <w:jc w:val="both"/>
        <w:rPr>
          <w:sz w:val="24"/>
          <w:szCs w:val="24"/>
        </w:rPr>
      </w:pPr>
      <w:r w:rsidRPr="00DE51AA">
        <w:rPr>
          <w:sz w:val="24"/>
          <w:szCs w:val="24"/>
        </w:rPr>
        <w:t xml:space="preserve">          char buf[sizeof(Input)];</w:t>
      </w:r>
    </w:p>
    <w:p w14:paraId="6E5ECE32" w14:textId="77777777" w:rsidR="00DE51AA" w:rsidRPr="00DE51AA" w:rsidRDefault="00DE51AA" w:rsidP="00DE51AA">
      <w:pPr>
        <w:ind w:left="1440"/>
        <w:jc w:val="both"/>
        <w:rPr>
          <w:sz w:val="24"/>
          <w:szCs w:val="24"/>
        </w:rPr>
      </w:pPr>
      <w:r w:rsidRPr="00DE51AA">
        <w:rPr>
          <w:sz w:val="24"/>
          <w:szCs w:val="24"/>
        </w:rPr>
        <w:t xml:space="preserve">          serialResponse.toCharArray(buf, sizeof(buf));</w:t>
      </w:r>
    </w:p>
    <w:p w14:paraId="46194408" w14:textId="77777777" w:rsidR="00DE51AA" w:rsidRPr="00DE51AA" w:rsidRDefault="00DE51AA" w:rsidP="00DE51AA">
      <w:pPr>
        <w:ind w:left="1440"/>
        <w:jc w:val="both"/>
        <w:rPr>
          <w:sz w:val="24"/>
          <w:szCs w:val="24"/>
        </w:rPr>
      </w:pPr>
      <w:r w:rsidRPr="00DE51AA">
        <w:rPr>
          <w:sz w:val="24"/>
          <w:szCs w:val="24"/>
        </w:rPr>
        <w:t xml:space="preserve">          char *p = buf;</w:t>
      </w:r>
    </w:p>
    <w:p w14:paraId="5253C816" w14:textId="77777777" w:rsidR="00DE51AA" w:rsidRPr="00DE51AA" w:rsidRDefault="00DE51AA" w:rsidP="00DE51AA">
      <w:pPr>
        <w:ind w:left="1440"/>
        <w:jc w:val="both"/>
        <w:rPr>
          <w:sz w:val="24"/>
          <w:szCs w:val="24"/>
        </w:rPr>
      </w:pPr>
      <w:r w:rsidRPr="00DE51AA">
        <w:rPr>
          <w:sz w:val="24"/>
          <w:szCs w:val="24"/>
        </w:rPr>
        <w:t xml:space="preserve">          char *str;</w:t>
      </w:r>
    </w:p>
    <w:p w14:paraId="732FE462" w14:textId="77777777" w:rsidR="00DE51AA" w:rsidRPr="00DE51AA" w:rsidRDefault="00DE51AA" w:rsidP="00DE51AA">
      <w:pPr>
        <w:ind w:left="1440"/>
        <w:jc w:val="both"/>
        <w:rPr>
          <w:sz w:val="24"/>
          <w:szCs w:val="24"/>
        </w:rPr>
      </w:pPr>
      <w:r w:rsidRPr="00DE51AA">
        <w:rPr>
          <w:sz w:val="24"/>
          <w:szCs w:val="24"/>
        </w:rPr>
        <w:t xml:space="preserve">          // delimiter is the semicolon</w:t>
      </w:r>
    </w:p>
    <w:p w14:paraId="0F596F21" w14:textId="77777777" w:rsidR="00DE51AA" w:rsidRPr="00DE51AA" w:rsidRDefault="00DE51AA" w:rsidP="00DE51AA">
      <w:pPr>
        <w:ind w:left="1440"/>
        <w:jc w:val="both"/>
        <w:rPr>
          <w:sz w:val="24"/>
          <w:szCs w:val="24"/>
        </w:rPr>
      </w:pPr>
      <w:r w:rsidRPr="00DE51AA">
        <w:rPr>
          <w:sz w:val="24"/>
          <w:szCs w:val="24"/>
        </w:rPr>
        <w:t xml:space="preserve">          while ((str = strtok_r(p, ",", &amp;p)) != NULL)  </w:t>
      </w:r>
    </w:p>
    <w:p w14:paraId="7508EB46" w14:textId="77777777" w:rsidR="00DE51AA" w:rsidRPr="00DE51AA" w:rsidRDefault="00DE51AA" w:rsidP="00DE51AA">
      <w:pPr>
        <w:ind w:left="1440"/>
        <w:jc w:val="both"/>
        <w:rPr>
          <w:sz w:val="24"/>
          <w:szCs w:val="24"/>
        </w:rPr>
      </w:pPr>
      <w:r w:rsidRPr="00DE51AA">
        <w:rPr>
          <w:sz w:val="24"/>
          <w:szCs w:val="24"/>
        </w:rPr>
        <w:t xml:space="preserve">             {</w:t>
      </w:r>
    </w:p>
    <w:p w14:paraId="7236D5A9" w14:textId="77777777" w:rsidR="00DE51AA" w:rsidRPr="00DE51AA" w:rsidRDefault="00DE51AA" w:rsidP="00DE51AA">
      <w:pPr>
        <w:ind w:left="1440"/>
        <w:jc w:val="both"/>
        <w:rPr>
          <w:sz w:val="24"/>
          <w:szCs w:val="24"/>
        </w:rPr>
      </w:pPr>
      <w:r w:rsidRPr="00DE51AA">
        <w:rPr>
          <w:sz w:val="24"/>
          <w:szCs w:val="24"/>
        </w:rPr>
        <w:t xml:space="preserve">                Serial.println(str);</w:t>
      </w:r>
    </w:p>
    <w:p w14:paraId="3CAFB0B3" w14:textId="77777777" w:rsidR="00DE51AA" w:rsidRPr="00DE51AA" w:rsidRDefault="00DE51AA" w:rsidP="00DE51AA">
      <w:pPr>
        <w:ind w:left="1440"/>
        <w:jc w:val="both"/>
        <w:rPr>
          <w:sz w:val="24"/>
          <w:szCs w:val="24"/>
        </w:rPr>
      </w:pPr>
      <w:r w:rsidRPr="00DE51AA">
        <w:rPr>
          <w:sz w:val="24"/>
          <w:szCs w:val="24"/>
        </w:rPr>
        <w:t xml:space="preserve">                arr[cnt]=str;</w:t>
      </w:r>
    </w:p>
    <w:p w14:paraId="3B1AAA0E" w14:textId="77777777" w:rsidR="00DE51AA" w:rsidRPr="00DE51AA" w:rsidRDefault="00DE51AA" w:rsidP="00DE51AA">
      <w:pPr>
        <w:ind w:left="1440"/>
        <w:jc w:val="both"/>
        <w:rPr>
          <w:sz w:val="24"/>
          <w:szCs w:val="24"/>
        </w:rPr>
      </w:pPr>
      <w:r w:rsidRPr="00DE51AA">
        <w:rPr>
          <w:sz w:val="24"/>
          <w:szCs w:val="24"/>
        </w:rPr>
        <w:t xml:space="preserve">                cnt++;</w:t>
      </w:r>
    </w:p>
    <w:p w14:paraId="08FAAB90" w14:textId="77777777" w:rsidR="00DE51AA" w:rsidRPr="00DE51AA" w:rsidRDefault="00DE51AA" w:rsidP="00DE51AA">
      <w:pPr>
        <w:ind w:left="1440"/>
        <w:jc w:val="both"/>
        <w:rPr>
          <w:sz w:val="24"/>
          <w:szCs w:val="24"/>
        </w:rPr>
      </w:pPr>
      <w:r w:rsidRPr="00DE51AA">
        <w:rPr>
          <w:sz w:val="24"/>
          <w:szCs w:val="24"/>
        </w:rPr>
        <w:t xml:space="preserve">             }</w:t>
      </w:r>
    </w:p>
    <w:p w14:paraId="139469F0" w14:textId="77777777" w:rsidR="00DE51AA" w:rsidRPr="00DE51AA" w:rsidRDefault="00DE51AA" w:rsidP="00DE51AA">
      <w:pPr>
        <w:ind w:left="1440"/>
        <w:jc w:val="both"/>
        <w:rPr>
          <w:sz w:val="24"/>
          <w:szCs w:val="24"/>
        </w:rPr>
      </w:pPr>
    </w:p>
    <w:p w14:paraId="3FB0DFA0" w14:textId="77777777" w:rsidR="00DE51AA" w:rsidRPr="00DE51AA" w:rsidRDefault="00DE51AA" w:rsidP="00DE51AA">
      <w:pPr>
        <w:ind w:left="1440"/>
        <w:jc w:val="both"/>
        <w:rPr>
          <w:sz w:val="24"/>
          <w:szCs w:val="24"/>
        </w:rPr>
      </w:pPr>
      <w:r w:rsidRPr="00DE51AA">
        <w:rPr>
          <w:sz w:val="24"/>
          <w:szCs w:val="24"/>
        </w:rPr>
        <w:t xml:space="preserve">          lcd.clear();</w:t>
      </w:r>
    </w:p>
    <w:p w14:paraId="7F7FC2E1" w14:textId="77777777" w:rsidR="00DE51AA" w:rsidRPr="00DE51AA" w:rsidRDefault="00DE51AA" w:rsidP="00DE51AA">
      <w:pPr>
        <w:ind w:left="1440"/>
        <w:jc w:val="both"/>
        <w:rPr>
          <w:sz w:val="24"/>
          <w:szCs w:val="24"/>
        </w:rPr>
      </w:pPr>
      <w:r w:rsidRPr="00DE51AA">
        <w:rPr>
          <w:sz w:val="24"/>
          <w:szCs w:val="24"/>
        </w:rPr>
        <w:t xml:space="preserve">          //Set cursor at first character/coloumn of first line/row</w:t>
      </w:r>
    </w:p>
    <w:p w14:paraId="6364360F" w14:textId="77777777" w:rsidR="00DE51AA" w:rsidRPr="00DE51AA" w:rsidRDefault="00DE51AA" w:rsidP="00DE51AA">
      <w:pPr>
        <w:ind w:left="1440"/>
        <w:jc w:val="both"/>
        <w:rPr>
          <w:sz w:val="24"/>
          <w:szCs w:val="24"/>
        </w:rPr>
      </w:pPr>
      <w:r w:rsidRPr="00DE51AA">
        <w:rPr>
          <w:sz w:val="24"/>
          <w:szCs w:val="24"/>
        </w:rPr>
        <w:t xml:space="preserve">          lcd.setCursor(0,0);                   </w:t>
      </w:r>
    </w:p>
    <w:p w14:paraId="167AD543" w14:textId="77777777" w:rsidR="00DE51AA" w:rsidRPr="00DE51AA" w:rsidRDefault="00DE51AA" w:rsidP="00DE51AA">
      <w:pPr>
        <w:ind w:left="1440"/>
        <w:jc w:val="both"/>
        <w:rPr>
          <w:sz w:val="24"/>
          <w:szCs w:val="24"/>
        </w:rPr>
      </w:pPr>
      <w:r w:rsidRPr="00DE51AA">
        <w:rPr>
          <w:sz w:val="24"/>
          <w:szCs w:val="24"/>
        </w:rPr>
        <w:t xml:space="preserve">          lcd.print("Lon:");</w:t>
      </w:r>
    </w:p>
    <w:p w14:paraId="01542FD4" w14:textId="77777777" w:rsidR="00DE51AA" w:rsidRPr="00DE51AA" w:rsidRDefault="00DE51AA" w:rsidP="00DE51AA">
      <w:pPr>
        <w:ind w:left="1440"/>
        <w:jc w:val="both"/>
        <w:rPr>
          <w:sz w:val="24"/>
          <w:szCs w:val="24"/>
        </w:rPr>
      </w:pPr>
      <w:r w:rsidRPr="00DE51AA">
        <w:rPr>
          <w:sz w:val="24"/>
          <w:szCs w:val="24"/>
        </w:rPr>
        <w:t xml:space="preserve">          //Print the message as metioned cursor location</w:t>
      </w:r>
    </w:p>
    <w:p w14:paraId="15BB8C3E" w14:textId="77777777" w:rsidR="00DE51AA" w:rsidRPr="00DE51AA" w:rsidRDefault="00DE51AA" w:rsidP="00DE51AA">
      <w:pPr>
        <w:ind w:left="1440"/>
        <w:jc w:val="both"/>
        <w:rPr>
          <w:sz w:val="24"/>
          <w:szCs w:val="24"/>
        </w:rPr>
      </w:pPr>
      <w:r w:rsidRPr="00DE51AA">
        <w:rPr>
          <w:sz w:val="24"/>
          <w:szCs w:val="24"/>
        </w:rPr>
        <w:t xml:space="preserve">          lcd.print(arr[3]);                    </w:t>
      </w:r>
    </w:p>
    <w:p w14:paraId="56FFF127" w14:textId="77777777" w:rsidR="00DE51AA" w:rsidRPr="00DE51AA" w:rsidRDefault="00DE51AA" w:rsidP="00DE51AA">
      <w:pPr>
        <w:ind w:left="1440"/>
        <w:jc w:val="both"/>
        <w:rPr>
          <w:sz w:val="24"/>
          <w:szCs w:val="24"/>
        </w:rPr>
      </w:pPr>
      <w:r w:rsidRPr="00DE51AA">
        <w:rPr>
          <w:sz w:val="24"/>
          <w:szCs w:val="24"/>
        </w:rPr>
        <w:t xml:space="preserve">          //Set cursor at first character/coloumn of first line/row</w:t>
      </w:r>
    </w:p>
    <w:p w14:paraId="33D34736" w14:textId="77777777" w:rsidR="00DE51AA" w:rsidRPr="00DE51AA" w:rsidRDefault="00DE51AA" w:rsidP="00DE51AA">
      <w:pPr>
        <w:ind w:left="1440"/>
        <w:jc w:val="both"/>
        <w:rPr>
          <w:sz w:val="24"/>
          <w:szCs w:val="24"/>
        </w:rPr>
      </w:pPr>
      <w:r w:rsidRPr="00DE51AA">
        <w:rPr>
          <w:sz w:val="24"/>
          <w:szCs w:val="24"/>
        </w:rPr>
        <w:t xml:space="preserve">          lcd.setCursor(0,1);                   </w:t>
      </w:r>
    </w:p>
    <w:p w14:paraId="4B5FC346" w14:textId="77777777" w:rsidR="00DE51AA" w:rsidRPr="00DE51AA" w:rsidRDefault="00DE51AA" w:rsidP="00DE51AA">
      <w:pPr>
        <w:ind w:left="1440"/>
        <w:jc w:val="both"/>
        <w:rPr>
          <w:sz w:val="24"/>
          <w:szCs w:val="24"/>
        </w:rPr>
      </w:pPr>
      <w:r w:rsidRPr="00DE51AA">
        <w:rPr>
          <w:sz w:val="24"/>
          <w:szCs w:val="24"/>
        </w:rPr>
        <w:t xml:space="preserve">          lcd.print("Lat:");</w:t>
      </w:r>
    </w:p>
    <w:p w14:paraId="33D33A68" w14:textId="77777777" w:rsidR="00DE51AA" w:rsidRPr="00DE51AA" w:rsidRDefault="00DE51AA" w:rsidP="00DE51AA">
      <w:pPr>
        <w:ind w:left="1440"/>
        <w:jc w:val="both"/>
        <w:rPr>
          <w:sz w:val="24"/>
          <w:szCs w:val="24"/>
        </w:rPr>
      </w:pPr>
      <w:r w:rsidRPr="00DE51AA">
        <w:rPr>
          <w:sz w:val="24"/>
          <w:szCs w:val="24"/>
        </w:rPr>
        <w:t xml:space="preserve">          //Print the message as metioned cursor location</w:t>
      </w:r>
    </w:p>
    <w:p w14:paraId="497489CA" w14:textId="77777777" w:rsidR="00DE51AA" w:rsidRPr="00DE51AA" w:rsidRDefault="00DE51AA" w:rsidP="00DE51AA">
      <w:pPr>
        <w:ind w:left="1440"/>
        <w:jc w:val="both"/>
        <w:rPr>
          <w:sz w:val="24"/>
          <w:szCs w:val="24"/>
        </w:rPr>
      </w:pPr>
      <w:r w:rsidRPr="00DE51AA">
        <w:rPr>
          <w:sz w:val="24"/>
          <w:szCs w:val="24"/>
        </w:rPr>
        <w:t xml:space="preserve">          lcd.print(arr[4]);                    </w:t>
      </w:r>
    </w:p>
    <w:p w14:paraId="16D6D457" w14:textId="77777777" w:rsidR="00DE51AA" w:rsidRPr="00DE51AA" w:rsidRDefault="00DE51AA" w:rsidP="00DE51AA">
      <w:pPr>
        <w:ind w:left="1440"/>
        <w:jc w:val="both"/>
        <w:rPr>
          <w:sz w:val="24"/>
          <w:szCs w:val="24"/>
        </w:rPr>
      </w:pPr>
    </w:p>
    <w:p w14:paraId="4A9CCBCC" w14:textId="77777777" w:rsidR="00DE51AA" w:rsidRPr="00DE51AA" w:rsidRDefault="00DE51AA" w:rsidP="00DE51AA">
      <w:pPr>
        <w:ind w:left="1440"/>
        <w:jc w:val="both"/>
        <w:rPr>
          <w:sz w:val="24"/>
          <w:szCs w:val="24"/>
        </w:rPr>
      </w:pPr>
      <w:r w:rsidRPr="00DE51AA">
        <w:rPr>
          <w:sz w:val="24"/>
          <w:szCs w:val="24"/>
        </w:rPr>
        <w:t xml:space="preserve">          </w:t>
      </w:r>
    </w:p>
    <w:p w14:paraId="7C4321CE" w14:textId="77777777" w:rsidR="00DE51AA" w:rsidRPr="00DE51AA" w:rsidRDefault="00DE51AA" w:rsidP="00DE51AA">
      <w:pPr>
        <w:ind w:left="1440"/>
        <w:jc w:val="both"/>
        <w:rPr>
          <w:sz w:val="24"/>
          <w:szCs w:val="24"/>
        </w:rPr>
      </w:pPr>
      <w:r w:rsidRPr="00DE51AA">
        <w:rPr>
          <w:sz w:val="24"/>
          <w:szCs w:val="24"/>
        </w:rPr>
        <w:lastRenderedPageBreak/>
        <w:t xml:space="preserve">          delay(2000);</w:t>
      </w:r>
    </w:p>
    <w:p w14:paraId="3674CDBA" w14:textId="77777777" w:rsidR="00DE51AA" w:rsidRPr="00DE51AA" w:rsidRDefault="00DE51AA" w:rsidP="00DE51AA">
      <w:pPr>
        <w:ind w:left="1440"/>
        <w:jc w:val="both"/>
        <w:rPr>
          <w:sz w:val="24"/>
          <w:szCs w:val="24"/>
        </w:rPr>
      </w:pPr>
      <w:r w:rsidRPr="00DE51AA">
        <w:rPr>
          <w:sz w:val="24"/>
          <w:szCs w:val="24"/>
        </w:rPr>
        <w:t xml:space="preserve">          lcd.clear();</w:t>
      </w:r>
    </w:p>
    <w:p w14:paraId="3A053602" w14:textId="77777777" w:rsidR="00DE51AA" w:rsidRPr="00DE51AA" w:rsidRDefault="00DE51AA" w:rsidP="00DE51AA">
      <w:pPr>
        <w:ind w:left="1440"/>
        <w:jc w:val="both"/>
        <w:rPr>
          <w:sz w:val="24"/>
          <w:szCs w:val="24"/>
        </w:rPr>
      </w:pPr>
      <w:r w:rsidRPr="00DE51AA">
        <w:rPr>
          <w:sz w:val="24"/>
          <w:szCs w:val="24"/>
        </w:rPr>
        <w:t xml:space="preserve">          lcd.setCursor(0,0);</w:t>
      </w:r>
    </w:p>
    <w:p w14:paraId="74F5B19B" w14:textId="77777777" w:rsidR="00DE51AA" w:rsidRPr="00DE51AA" w:rsidRDefault="00DE51AA" w:rsidP="00DE51AA">
      <w:pPr>
        <w:ind w:left="1440"/>
        <w:jc w:val="both"/>
        <w:rPr>
          <w:sz w:val="24"/>
          <w:szCs w:val="24"/>
        </w:rPr>
      </w:pPr>
      <w:r w:rsidRPr="00DE51AA">
        <w:rPr>
          <w:sz w:val="24"/>
          <w:szCs w:val="24"/>
        </w:rPr>
        <w:t xml:space="preserve">          lcd.print(distance_in_km(Lat, Lon, arr[3].toFloat(), arr[4].toFloat()));</w:t>
      </w:r>
    </w:p>
    <w:p w14:paraId="10AB8112" w14:textId="77777777" w:rsidR="00DE51AA" w:rsidRPr="00DE51AA" w:rsidRDefault="00DE51AA" w:rsidP="00DE51AA">
      <w:pPr>
        <w:ind w:left="1440"/>
        <w:jc w:val="both"/>
        <w:rPr>
          <w:sz w:val="24"/>
          <w:szCs w:val="24"/>
        </w:rPr>
      </w:pPr>
    </w:p>
    <w:p w14:paraId="1E834976" w14:textId="77777777" w:rsidR="00DE51AA" w:rsidRPr="00DE51AA" w:rsidRDefault="00DE51AA" w:rsidP="00DE51AA">
      <w:pPr>
        <w:ind w:left="1440"/>
        <w:jc w:val="both"/>
        <w:rPr>
          <w:sz w:val="24"/>
          <w:szCs w:val="24"/>
        </w:rPr>
      </w:pPr>
      <w:r w:rsidRPr="00DE51AA">
        <w:rPr>
          <w:sz w:val="24"/>
          <w:szCs w:val="24"/>
        </w:rPr>
        <w:t xml:space="preserve">          delay(2000);</w:t>
      </w:r>
    </w:p>
    <w:p w14:paraId="2DA5F701" w14:textId="77777777" w:rsidR="00DE51AA" w:rsidRPr="00DE51AA" w:rsidRDefault="00DE51AA" w:rsidP="00DE51AA">
      <w:pPr>
        <w:ind w:left="720"/>
        <w:jc w:val="both"/>
        <w:rPr>
          <w:sz w:val="24"/>
          <w:szCs w:val="24"/>
        </w:rPr>
      </w:pPr>
      <w:r w:rsidRPr="00DE51AA">
        <w:rPr>
          <w:sz w:val="24"/>
          <w:szCs w:val="24"/>
        </w:rPr>
        <w:t xml:space="preserve">      }  </w:t>
      </w:r>
    </w:p>
    <w:p w14:paraId="5301B19C" w14:textId="77777777" w:rsidR="00DE51AA" w:rsidRPr="00DE51AA" w:rsidRDefault="00DE51AA" w:rsidP="00DE51AA">
      <w:pPr>
        <w:jc w:val="both"/>
        <w:rPr>
          <w:sz w:val="24"/>
          <w:szCs w:val="24"/>
        </w:rPr>
      </w:pPr>
      <w:r w:rsidRPr="00DE51AA">
        <w:rPr>
          <w:sz w:val="24"/>
          <w:szCs w:val="24"/>
        </w:rPr>
        <w:t>}</w:t>
      </w:r>
    </w:p>
    <w:p w14:paraId="652A69A9" w14:textId="77777777" w:rsidR="00DE51AA" w:rsidRPr="00DE51AA" w:rsidRDefault="00DE51AA" w:rsidP="00DE51AA">
      <w:pPr>
        <w:jc w:val="both"/>
        <w:rPr>
          <w:sz w:val="24"/>
          <w:szCs w:val="24"/>
        </w:rPr>
      </w:pPr>
    </w:p>
    <w:p w14:paraId="121C937C" w14:textId="77777777" w:rsidR="00DE51AA" w:rsidRDefault="00DE51AA" w:rsidP="00DE51AA">
      <w:pPr>
        <w:jc w:val="both"/>
        <w:rPr>
          <w:sz w:val="24"/>
          <w:szCs w:val="24"/>
        </w:rPr>
      </w:pPr>
      <w:r w:rsidRPr="00DE51AA">
        <w:rPr>
          <w:sz w:val="24"/>
          <w:szCs w:val="24"/>
        </w:rPr>
        <w:t xml:space="preserve">double distance_in_km(float start_lat, float start_long, float end_lat, float end_long) </w:t>
      </w:r>
    </w:p>
    <w:p w14:paraId="272477ED" w14:textId="24A9688C" w:rsidR="00DE51AA" w:rsidRPr="00DE51AA" w:rsidRDefault="00DE51AA" w:rsidP="00DE51AA">
      <w:pPr>
        <w:jc w:val="both"/>
        <w:rPr>
          <w:sz w:val="24"/>
          <w:szCs w:val="24"/>
        </w:rPr>
      </w:pPr>
      <w:r w:rsidRPr="00DE51AA">
        <w:rPr>
          <w:sz w:val="24"/>
          <w:szCs w:val="24"/>
        </w:rPr>
        <w:t>{</w:t>
      </w:r>
    </w:p>
    <w:p w14:paraId="3D19786B" w14:textId="77777777" w:rsidR="00DE51AA" w:rsidRPr="00DE51AA" w:rsidRDefault="00DE51AA" w:rsidP="00DE51AA">
      <w:pPr>
        <w:ind w:left="720"/>
        <w:rPr>
          <w:sz w:val="24"/>
          <w:szCs w:val="24"/>
        </w:rPr>
      </w:pPr>
      <w:r w:rsidRPr="00DE51AA">
        <w:rPr>
          <w:sz w:val="24"/>
          <w:szCs w:val="24"/>
        </w:rPr>
        <w:t xml:space="preserve">      // / 180 / PI converts degrees to radians</w:t>
      </w:r>
    </w:p>
    <w:p w14:paraId="152D78FD" w14:textId="77777777" w:rsidR="00DE51AA" w:rsidRPr="00DE51AA" w:rsidRDefault="00DE51AA" w:rsidP="00DE51AA">
      <w:pPr>
        <w:ind w:left="720"/>
        <w:rPr>
          <w:sz w:val="24"/>
          <w:szCs w:val="24"/>
        </w:rPr>
      </w:pPr>
      <w:r w:rsidRPr="00DE51AA">
        <w:rPr>
          <w:sz w:val="24"/>
          <w:szCs w:val="24"/>
        </w:rPr>
        <w:t xml:space="preserve">      start_lat/= 180 / PI; </w:t>
      </w:r>
    </w:p>
    <w:p w14:paraId="0C874CC4" w14:textId="77777777" w:rsidR="00DE51AA" w:rsidRPr="00DE51AA" w:rsidRDefault="00DE51AA" w:rsidP="00DE51AA">
      <w:pPr>
        <w:ind w:left="720"/>
        <w:rPr>
          <w:sz w:val="24"/>
          <w:szCs w:val="24"/>
        </w:rPr>
      </w:pPr>
      <w:r w:rsidRPr="00DE51AA">
        <w:rPr>
          <w:sz w:val="24"/>
          <w:szCs w:val="24"/>
        </w:rPr>
        <w:t xml:space="preserve">      start_long/= 180 / PI;</w:t>
      </w:r>
    </w:p>
    <w:p w14:paraId="3D98C04A" w14:textId="77777777" w:rsidR="00DE51AA" w:rsidRPr="00DE51AA" w:rsidRDefault="00DE51AA" w:rsidP="00DE51AA">
      <w:pPr>
        <w:ind w:left="720"/>
        <w:rPr>
          <w:sz w:val="24"/>
          <w:szCs w:val="24"/>
        </w:rPr>
      </w:pPr>
      <w:r w:rsidRPr="00DE51AA">
        <w:rPr>
          <w:sz w:val="24"/>
          <w:szCs w:val="24"/>
        </w:rPr>
        <w:t xml:space="preserve">      end_lat/= 180 / PI;</w:t>
      </w:r>
    </w:p>
    <w:p w14:paraId="28159C7E" w14:textId="77777777" w:rsidR="00DE51AA" w:rsidRPr="00DE51AA" w:rsidRDefault="00DE51AA" w:rsidP="00DE51AA">
      <w:pPr>
        <w:ind w:left="720"/>
        <w:rPr>
          <w:sz w:val="24"/>
          <w:szCs w:val="24"/>
        </w:rPr>
      </w:pPr>
      <w:r w:rsidRPr="00DE51AA">
        <w:rPr>
          <w:sz w:val="24"/>
          <w:szCs w:val="24"/>
        </w:rPr>
        <w:t xml:space="preserve">      end_long/= 180 / PI;</w:t>
      </w:r>
    </w:p>
    <w:p w14:paraId="60215DCC" w14:textId="77777777" w:rsidR="00DE51AA" w:rsidRPr="00DE51AA" w:rsidRDefault="00DE51AA" w:rsidP="00DE51AA">
      <w:pPr>
        <w:ind w:left="720"/>
        <w:rPr>
          <w:sz w:val="24"/>
          <w:szCs w:val="24"/>
        </w:rPr>
      </w:pPr>
      <w:r w:rsidRPr="00DE51AA">
        <w:rPr>
          <w:sz w:val="24"/>
          <w:szCs w:val="24"/>
        </w:rPr>
        <w:t xml:space="preserve">      // haversine formula - based on implementation at http://www.movable-type.co.uk/scripts/latlong.html</w:t>
      </w:r>
    </w:p>
    <w:p w14:paraId="7B1834A5" w14:textId="77777777" w:rsidR="00DE51AA" w:rsidRPr="00DE51AA" w:rsidRDefault="00DE51AA" w:rsidP="00DE51AA">
      <w:pPr>
        <w:ind w:left="720"/>
        <w:rPr>
          <w:sz w:val="24"/>
          <w:szCs w:val="24"/>
        </w:rPr>
      </w:pPr>
      <w:r w:rsidRPr="00DE51AA">
        <w:rPr>
          <w:sz w:val="24"/>
          <w:szCs w:val="24"/>
        </w:rPr>
        <w:t xml:space="preserve">      float a = pow(sin((end_lat-start_lat)/2), 2) + cos(start_lat) * cos(end_lat) * pow(sin((end_long-start_long)/2), 2);</w:t>
      </w:r>
    </w:p>
    <w:p w14:paraId="6AA8A077" w14:textId="77777777" w:rsidR="00DE51AA" w:rsidRPr="00DE51AA" w:rsidRDefault="00DE51AA" w:rsidP="00DE51AA">
      <w:pPr>
        <w:ind w:left="720"/>
        <w:rPr>
          <w:sz w:val="24"/>
          <w:szCs w:val="24"/>
        </w:rPr>
      </w:pPr>
      <w:r w:rsidRPr="00DE51AA">
        <w:rPr>
          <w:sz w:val="24"/>
          <w:szCs w:val="24"/>
        </w:rPr>
        <w:t xml:space="preserve">      float answer = radius_of_earth * 2 * atan2(sqrt(a), sqrt(1-a));</w:t>
      </w:r>
    </w:p>
    <w:p w14:paraId="6220DF41" w14:textId="77777777" w:rsidR="00DE51AA" w:rsidRPr="00DE51AA" w:rsidRDefault="00DE51AA" w:rsidP="00DE51AA">
      <w:pPr>
        <w:ind w:left="720"/>
        <w:rPr>
          <w:sz w:val="24"/>
          <w:szCs w:val="24"/>
        </w:rPr>
      </w:pPr>
      <w:r w:rsidRPr="00DE51AA">
        <w:rPr>
          <w:sz w:val="24"/>
          <w:szCs w:val="24"/>
        </w:rPr>
        <w:t xml:space="preserve">      return double(answer * 1000);</w:t>
      </w:r>
    </w:p>
    <w:p w14:paraId="79AB9790" w14:textId="22219B47" w:rsidR="00DE51AA" w:rsidRDefault="00DE51AA" w:rsidP="00DE51AA">
      <w:pPr>
        <w:jc w:val="both"/>
        <w:rPr>
          <w:sz w:val="24"/>
          <w:szCs w:val="24"/>
        </w:rPr>
      </w:pPr>
      <w:r w:rsidRPr="00DE51AA">
        <w:rPr>
          <w:sz w:val="24"/>
          <w:szCs w:val="24"/>
        </w:rPr>
        <w:t xml:space="preserve">    }</w:t>
      </w:r>
    </w:p>
    <w:p w14:paraId="18063E28" w14:textId="77777777" w:rsidR="008E3049" w:rsidRPr="0020137E" w:rsidRDefault="008E3049" w:rsidP="0020137E">
      <w:pPr>
        <w:pStyle w:val="Heading1"/>
        <w:jc w:val="both"/>
        <w:rPr>
          <w:sz w:val="40"/>
          <w:szCs w:val="40"/>
        </w:rPr>
      </w:pPr>
      <w:r w:rsidRPr="00BC4F38">
        <w:rPr>
          <w:sz w:val="40"/>
          <w:szCs w:val="40"/>
        </w:rPr>
        <w:t>Libraries:</w:t>
      </w:r>
    </w:p>
    <w:p w14:paraId="428B3157" w14:textId="77777777" w:rsidR="008E3049" w:rsidRPr="00BC4F38" w:rsidRDefault="008E3049" w:rsidP="008E3049">
      <w:pPr>
        <w:jc w:val="both"/>
        <w:rPr>
          <w:sz w:val="24"/>
          <w:szCs w:val="24"/>
        </w:rPr>
      </w:pPr>
      <w:r w:rsidRPr="00BC4F38">
        <w:rPr>
          <w:sz w:val="24"/>
          <w:szCs w:val="24"/>
        </w:rPr>
        <w:t>No additional libraries required.</w:t>
      </w:r>
    </w:p>
    <w:p w14:paraId="70F0A1E8" w14:textId="77777777" w:rsidR="008E3049" w:rsidRDefault="008E3049" w:rsidP="008E3049">
      <w:pPr>
        <w:jc w:val="both"/>
      </w:pPr>
    </w:p>
    <w:p w14:paraId="5A80302C" w14:textId="77777777" w:rsidR="008E3049" w:rsidRPr="0020137E" w:rsidRDefault="008E3049" w:rsidP="0020137E">
      <w:pPr>
        <w:pStyle w:val="Heading1"/>
        <w:jc w:val="both"/>
        <w:rPr>
          <w:sz w:val="40"/>
          <w:szCs w:val="40"/>
        </w:rPr>
      </w:pPr>
      <w:r w:rsidRPr="00BC4F38">
        <w:rPr>
          <w:sz w:val="40"/>
          <w:szCs w:val="40"/>
        </w:rPr>
        <w:lastRenderedPageBreak/>
        <w:t>Functions:</w:t>
      </w:r>
    </w:p>
    <w:p w14:paraId="02C50199" w14:textId="5960B2D1" w:rsidR="008E3049" w:rsidRPr="0035014A" w:rsidRDefault="003C4870" w:rsidP="008E3049">
      <w:pPr>
        <w:jc w:val="both"/>
        <w:rPr>
          <w:i/>
          <w:sz w:val="28"/>
          <w:szCs w:val="28"/>
        </w:rPr>
      </w:pPr>
      <w:r w:rsidRPr="003C4870">
        <w:rPr>
          <w:i/>
          <w:sz w:val="28"/>
          <w:szCs w:val="28"/>
        </w:rPr>
        <w:t>double distance_in_km(float start_lat, float start_long, float end_lat, float end_long)</w:t>
      </w:r>
      <w:r w:rsidRPr="003C4870">
        <w:t xml:space="preserve"> </w:t>
      </w:r>
      <w:r w:rsidRPr="003C4870">
        <w:rPr>
          <w:i/>
          <w:sz w:val="28"/>
          <w:szCs w:val="28"/>
        </w:rPr>
        <w:t>double distance_in_km(float start_lat, float start_long, float end_lat, float end_long)</w:t>
      </w:r>
    </w:p>
    <w:p w14:paraId="5ADAF67D" w14:textId="00228784" w:rsidR="008E3049" w:rsidRPr="00721E98" w:rsidRDefault="003C4870" w:rsidP="008E3049">
      <w:pPr>
        <w:jc w:val="both"/>
        <w:rPr>
          <w:sz w:val="24"/>
          <w:szCs w:val="24"/>
        </w:rPr>
      </w:pPr>
      <w:r>
        <w:rPr>
          <w:sz w:val="24"/>
          <w:szCs w:val="24"/>
        </w:rPr>
        <w:t>This function takes the input from the program, it takes two pairs of gps coordinates the first is the present located gps coordinates and the second is the predetermined gps coordinates. IT uses the haversine formula to calculate the distance between the two pairs of coordinates and returns the answer.</w:t>
      </w:r>
      <w:bookmarkStart w:id="0" w:name="_GoBack"/>
      <w:bookmarkEnd w:id="0"/>
    </w:p>
    <w:p w14:paraId="1D2F0430" w14:textId="77777777" w:rsidR="008E3049" w:rsidRPr="00BC4F38" w:rsidRDefault="008E3049" w:rsidP="008E3049">
      <w:pPr>
        <w:jc w:val="both"/>
      </w:pPr>
    </w:p>
    <w:p w14:paraId="2FC069B3" w14:textId="77777777" w:rsidR="005F3D0D" w:rsidRDefault="005F3D0D"/>
    <w:sectPr w:rsidR="005F3D0D" w:rsidSect="00BC4F38">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18"/>
    <w:rsid w:val="0020137E"/>
    <w:rsid w:val="003C4870"/>
    <w:rsid w:val="005F3D0D"/>
    <w:rsid w:val="008E3049"/>
    <w:rsid w:val="00CB4318"/>
    <w:rsid w:val="00DE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C61C"/>
  <w15:chartTrackingRefBased/>
  <w15:docId w15:val="{E7478013-2FEA-47DC-B789-EA040F93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049"/>
    <w:rPr>
      <w:lang w:val="en-IN"/>
    </w:rPr>
  </w:style>
  <w:style w:type="paragraph" w:styleId="Heading1">
    <w:name w:val="heading 1"/>
    <w:basedOn w:val="Normal"/>
    <w:next w:val="Normal"/>
    <w:link w:val="Heading1Char"/>
    <w:uiPriority w:val="9"/>
    <w:qFormat/>
    <w:rsid w:val="008E3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049"/>
    <w:rPr>
      <w:rFonts w:asciiTheme="majorHAnsi" w:eastAsiaTheme="majorEastAsia" w:hAnsiTheme="majorHAnsi" w:cstheme="majorBidi"/>
      <w:color w:val="2F5496" w:themeColor="accent1" w:themeShade="BF"/>
      <w:sz w:val="32"/>
      <w:szCs w:val="32"/>
      <w:lang w:val="en-IN"/>
    </w:rPr>
  </w:style>
  <w:style w:type="character" w:styleId="Emphasis">
    <w:name w:val="Emphasis"/>
    <w:basedOn w:val="DefaultParagraphFont"/>
    <w:uiPriority w:val="20"/>
    <w:qFormat/>
    <w:rsid w:val="008E3049"/>
    <w:rPr>
      <w:i/>
      <w:iCs/>
    </w:rPr>
  </w:style>
  <w:style w:type="character" w:styleId="Hyperlink">
    <w:name w:val="Hyperlink"/>
    <w:basedOn w:val="DefaultParagraphFont"/>
    <w:uiPriority w:val="99"/>
    <w:unhideWhenUsed/>
    <w:rsid w:val="00DE51AA"/>
    <w:rPr>
      <w:color w:val="0563C1" w:themeColor="hyperlink"/>
      <w:u w:val="single"/>
    </w:rPr>
  </w:style>
  <w:style w:type="character" w:styleId="UnresolvedMention">
    <w:name w:val="Unresolved Mention"/>
    <w:basedOn w:val="DefaultParagraphFont"/>
    <w:uiPriority w:val="99"/>
    <w:semiHidden/>
    <w:unhideWhenUsed/>
    <w:rsid w:val="00DE5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av\Documents\Custom%20Office%20Templates\ANV%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ANV Documentation</Template>
  <TotalTime>7</TotalTime>
  <Pages>6</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dc:creator>
  <cp:keywords/>
  <dc:description/>
  <cp:lastModifiedBy>Manav</cp:lastModifiedBy>
  <cp:revision>3</cp:revision>
  <dcterms:created xsi:type="dcterms:W3CDTF">2019-12-28T12:37:00Z</dcterms:created>
  <dcterms:modified xsi:type="dcterms:W3CDTF">2019-12-28T12:44:00Z</dcterms:modified>
</cp:coreProperties>
</file>